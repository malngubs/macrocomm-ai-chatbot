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487754" w14:textId="436AD93E" w:rsidR="00212DD0" w:rsidRPr="00212DD0" w:rsidRDefault="001368FF" w:rsidP="001368FF">
      <w:pPr>
        <w:pStyle w:val="Title"/>
      </w:pPr>
      <w:r>
        <w:t>FLEET ANALYTICS SERVICE LEVEL AGREEMENT REQUEST FORM</w:t>
      </w:r>
    </w:p>
    <w:p w14:paraId="5516D683" w14:textId="1418B957" w:rsidR="00212DD0" w:rsidRDefault="00212DD0" w:rsidP="00212DD0">
      <w:r>
        <w:t xml:space="preserve">This is </w:t>
      </w:r>
      <w:r w:rsidR="001368FF">
        <w:t>Macrocomm Fleet Analytics Service Level Agreement Request From</w:t>
      </w:r>
      <w:r>
        <w:t xml:space="preserve"> that must be completed by business and sent to the legal department for </w:t>
      </w:r>
      <w:r w:rsidR="00AC097C">
        <w:t>an</w:t>
      </w:r>
      <w:r>
        <w:t xml:space="preserve"> </w:t>
      </w:r>
      <w:r w:rsidR="001368FF">
        <w:t>SLA</w:t>
      </w:r>
      <w:r>
        <w:t xml:space="preserve"> to be drafted.</w:t>
      </w:r>
    </w:p>
    <w:p w14:paraId="68304950" w14:textId="77777777" w:rsidR="00212DD0" w:rsidRDefault="00212DD0" w:rsidP="00212DD0"/>
    <w:p w14:paraId="1F796738" w14:textId="77777777" w:rsidR="00212DD0" w:rsidRDefault="00212DD0" w:rsidP="00212DD0">
      <w:r>
        <w:t>A lead time of one (1) working day to be allowed.</w:t>
      </w:r>
    </w:p>
    <w:p w14:paraId="0F798B11" w14:textId="77777777" w:rsidR="00212DD0" w:rsidRPr="004A6771" w:rsidRDefault="00212DD0" w:rsidP="00212DD0"/>
    <w:tbl>
      <w:tblPr>
        <w:tblW w:w="90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5694"/>
      </w:tblGrid>
      <w:tr w:rsidR="00212DD0" w:rsidRPr="00212DD0" w14:paraId="48C0CDBB" w14:textId="77777777" w:rsidTr="00212DD0">
        <w:trPr>
          <w:trHeight w:val="560"/>
        </w:trPr>
        <w:tc>
          <w:tcPr>
            <w:tcW w:w="9091" w:type="dxa"/>
            <w:gridSpan w:val="2"/>
            <w:shd w:val="clear" w:color="auto" w:fill="DCDEDE" w:themeFill="text2" w:themeFillTint="33"/>
          </w:tcPr>
          <w:p w14:paraId="44D8B5BC" w14:textId="234CDC87" w:rsidR="00212DD0" w:rsidRPr="00212DD0" w:rsidRDefault="000328AC" w:rsidP="00212DD0">
            <w:pPr>
              <w:pStyle w:val="TableHeading"/>
            </w:pPr>
            <w:r>
              <w:t xml:space="preserve">CLIENT - </w:t>
            </w:r>
            <w:r w:rsidR="00212DD0" w:rsidRPr="00212DD0">
              <w:t>COMPANY AND CONTACT DETAILS</w:t>
            </w:r>
          </w:p>
        </w:tc>
      </w:tr>
      <w:tr w:rsidR="00212DD0" w:rsidRPr="00A62D5F" w14:paraId="45990921" w14:textId="77777777" w:rsidTr="004D6CAF">
        <w:trPr>
          <w:trHeight w:val="848"/>
        </w:trPr>
        <w:tc>
          <w:tcPr>
            <w:tcW w:w="3397" w:type="dxa"/>
            <w:shd w:val="clear" w:color="auto" w:fill="auto"/>
          </w:tcPr>
          <w:p w14:paraId="27A15002" w14:textId="396FE5C7" w:rsidR="00212DD0" w:rsidRPr="0062407A" w:rsidRDefault="00212DD0" w:rsidP="004D6CAF">
            <w:pPr>
              <w:pStyle w:val="TableSideHeading"/>
            </w:pPr>
            <w:r w:rsidRPr="0062407A">
              <w:t>Name of</w:t>
            </w:r>
            <w:r w:rsidR="000328AC">
              <w:t xml:space="preserve"> Client /</w:t>
            </w:r>
            <w:r w:rsidRPr="0062407A">
              <w:t xml:space="preserve"> Company or Third Party</w:t>
            </w:r>
          </w:p>
        </w:tc>
        <w:tc>
          <w:tcPr>
            <w:tcW w:w="5694" w:type="dxa"/>
            <w:shd w:val="clear" w:color="auto" w:fill="auto"/>
          </w:tcPr>
          <w:p w14:paraId="728724BB" w14:textId="77777777" w:rsidR="00212DD0" w:rsidRPr="00A62D5F" w:rsidRDefault="00212DD0" w:rsidP="004D6CAF">
            <w:pPr>
              <w:pStyle w:val="TableText1"/>
            </w:pPr>
          </w:p>
        </w:tc>
      </w:tr>
      <w:tr w:rsidR="00212DD0" w:rsidRPr="00A62D5F" w14:paraId="10C3F842" w14:textId="77777777" w:rsidTr="004D6CAF">
        <w:trPr>
          <w:trHeight w:val="332"/>
        </w:trPr>
        <w:tc>
          <w:tcPr>
            <w:tcW w:w="3397" w:type="dxa"/>
            <w:shd w:val="clear" w:color="auto" w:fill="auto"/>
          </w:tcPr>
          <w:p w14:paraId="1AFFFFBF" w14:textId="77777777" w:rsidR="00212DD0" w:rsidRPr="0062407A" w:rsidRDefault="00212DD0" w:rsidP="004D6CAF">
            <w:pPr>
              <w:pStyle w:val="TableSideHeading"/>
            </w:pPr>
            <w:r w:rsidRPr="0062407A">
              <w:t>Company Registration No:</w:t>
            </w:r>
          </w:p>
        </w:tc>
        <w:tc>
          <w:tcPr>
            <w:tcW w:w="5694" w:type="dxa"/>
            <w:shd w:val="clear" w:color="auto" w:fill="auto"/>
          </w:tcPr>
          <w:p w14:paraId="6A03042C" w14:textId="77777777" w:rsidR="00212DD0" w:rsidRPr="00A62D5F" w:rsidRDefault="00212DD0" w:rsidP="004D6CAF">
            <w:pPr>
              <w:pStyle w:val="TableText1"/>
              <w:rPr>
                <w:sz w:val="20"/>
                <w:szCs w:val="20"/>
              </w:rPr>
            </w:pPr>
          </w:p>
        </w:tc>
      </w:tr>
      <w:tr w:rsidR="000328AC" w:rsidRPr="00A62D5F" w14:paraId="0089B811" w14:textId="77777777" w:rsidTr="00A1444C">
        <w:trPr>
          <w:trHeight w:val="1313"/>
        </w:trPr>
        <w:tc>
          <w:tcPr>
            <w:tcW w:w="3397" w:type="dxa"/>
            <w:shd w:val="clear" w:color="auto" w:fill="auto"/>
          </w:tcPr>
          <w:p w14:paraId="74440912" w14:textId="5717D564" w:rsidR="000328AC" w:rsidRPr="0062407A" w:rsidRDefault="000328AC" w:rsidP="00A1444C">
            <w:pPr>
              <w:pStyle w:val="TableSideHeading"/>
            </w:pPr>
            <w:r w:rsidRPr="0062407A">
              <w:t>Company Physical Address:</w:t>
            </w:r>
          </w:p>
        </w:tc>
        <w:tc>
          <w:tcPr>
            <w:tcW w:w="5694" w:type="dxa"/>
            <w:shd w:val="clear" w:color="auto" w:fill="auto"/>
          </w:tcPr>
          <w:p w14:paraId="711CFFAE" w14:textId="77777777" w:rsidR="000328AC" w:rsidRPr="00A62D5F" w:rsidRDefault="000328AC" w:rsidP="00A1444C">
            <w:pPr>
              <w:pStyle w:val="TableText1"/>
            </w:pPr>
          </w:p>
        </w:tc>
      </w:tr>
      <w:tr w:rsidR="00212DD0" w:rsidRPr="00A62D5F" w14:paraId="5CC251A7" w14:textId="77777777" w:rsidTr="004D6CAF">
        <w:trPr>
          <w:trHeight w:val="1313"/>
        </w:trPr>
        <w:tc>
          <w:tcPr>
            <w:tcW w:w="3397" w:type="dxa"/>
            <w:shd w:val="clear" w:color="auto" w:fill="auto"/>
          </w:tcPr>
          <w:p w14:paraId="037E4FCD" w14:textId="48624361" w:rsidR="00212DD0" w:rsidRPr="0062407A" w:rsidRDefault="00212DD0" w:rsidP="004D6CAF">
            <w:pPr>
              <w:pStyle w:val="TableSideHeading"/>
            </w:pPr>
            <w:r w:rsidRPr="0062407A">
              <w:t xml:space="preserve">Company </w:t>
            </w:r>
            <w:r w:rsidR="000328AC">
              <w:t>Postal</w:t>
            </w:r>
            <w:r w:rsidRPr="0062407A">
              <w:t xml:space="preserve"> Address:</w:t>
            </w:r>
          </w:p>
        </w:tc>
        <w:tc>
          <w:tcPr>
            <w:tcW w:w="5694" w:type="dxa"/>
            <w:shd w:val="clear" w:color="auto" w:fill="auto"/>
          </w:tcPr>
          <w:p w14:paraId="1FC82864" w14:textId="77777777" w:rsidR="00212DD0" w:rsidRPr="00A62D5F" w:rsidRDefault="00212DD0" w:rsidP="004D6CAF">
            <w:pPr>
              <w:pStyle w:val="TableText1"/>
            </w:pPr>
          </w:p>
        </w:tc>
      </w:tr>
      <w:tr w:rsidR="00212DD0" w:rsidRPr="00A62D5F" w14:paraId="7A335893" w14:textId="77777777" w:rsidTr="004D6CAF">
        <w:trPr>
          <w:trHeight w:val="331"/>
        </w:trPr>
        <w:tc>
          <w:tcPr>
            <w:tcW w:w="3397" w:type="dxa"/>
            <w:shd w:val="clear" w:color="auto" w:fill="auto"/>
          </w:tcPr>
          <w:p w14:paraId="25C35EE4" w14:textId="77777777" w:rsidR="00212DD0" w:rsidRPr="0062407A" w:rsidRDefault="00212DD0" w:rsidP="004D6CAF">
            <w:pPr>
              <w:pStyle w:val="TableSideHeading"/>
            </w:pPr>
            <w:r w:rsidRPr="0062407A">
              <w:t>Contact Person Full Name</w:t>
            </w:r>
          </w:p>
        </w:tc>
        <w:tc>
          <w:tcPr>
            <w:tcW w:w="5694" w:type="dxa"/>
            <w:shd w:val="clear" w:color="auto" w:fill="auto"/>
          </w:tcPr>
          <w:p w14:paraId="531C27E5" w14:textId="77777777" w:rsidR="00212DD0" w:rsidRPr="00A62D5F" w:rsidRDefault="00212DD0" w:rsidP="004D6CAF">
            <w:pPr>
              <w:pStyle w:val="TableText1"/>
              <w:rPr>
                <w:sz w:val="20"/>
                <w:szCs w:val="20"/>
              </w:rPr>
            </w:pPr>
          </w:p>
        </w:tc>
      </w:tr>
      <w:tr w:rsidR="00212DD0" w:rsidRPr="00A62D5F" w14:paraId="0D1ED0A7" w14:textId="77777777" w:rsidTr="004D6CAF">
        <w:trPr>
          <w:trHeight w:val="331"/>
        </w:trPr>
        <w:tc>
          <w:tcPr>
            <w:tcW w:w="3397" w:type="dxa"/>
            <w:shd w:val="clear" w:color="auto" w:fill="auto"/>
          </w:tcPr>
          <w:p w14:paraId="1ED9FE2F" w14:textId="77777777" w:rsidR="00212DD0" w:rsidRPr="0062407A" w:rsidRDefault="00212DD0" w:rsidP="004D6CAF">
            <w:pPr>
              <w:pStyle w:val="TableSideHeading"/>
            </w:pPr>
            <w:r w:rsidRPr="0062407A">
              <w:t>Contact Person Landline</w:t>
            </w:r>
          </w:p>
        </w:tc>
        <w:tc>
          <w:tcPr>
            <w:tcW w:w="5694" w:type="dxa"/>
            <w:shd w:val="clear" w:color="auto" w:fill="auto"/>
          </w:tcPr>
          <w:p w14:paraId="2BF91170" w14:textId="77777777" w:rsidR="00212DD0" w:rsidRPr="00A62D5F" w:rsidRDefault="00212DD0" w:rsidP="004D6CAF">
            <w:pPr>
              <w:pStyle w:val="TableText1"/>
              <w:rPr>
                <w:sz w:val="20"/>
                <w:szCs w:val="20"/>
              </w:rPr>
            </w:pPr>
          </w:p>
        </w:tc>
      </w:tr>
      <w:tr w:rsidR="00212DD0" w:rsidRPr="00A62D5F" w14:paraId="3BA67447" w14:textId="77777777" w:rsidTr="004D6CAF">
        <w:trPr>
          <w:trHeight w:val="331"/>
        </w:trPr>
        <w:tc>
          <w:tcPr>
            <w:tcW w:w="3397" w:type="dxa"/>
            <w:shd w:val="clear" w:color="auto" w:fill="auto"/>
          </w:tcPr>
          <w:p w14:paraId="72375DC6" w14:textId="77777777" w:rsidR="00212DD0" w:rsidRPr="0062407A" w:rsidRDefault="00212DD0" w:rsidP="004D6CAF">
            <w:pPr>
              <w:pStyle w:val="TableSideHeading"/>
            </w:pPr>
            <w:r w:rsidRPr="0062407A">
              <w:t>Contact Person Cellphone</w:t>
            </w:r>
          </w:p>
        </w:tc>
        <w:tc>
          <w:tcPr>
            <w:tcW w:w="5694" w:type="dxa"/>
            <w:shd w:val="clear" w:color="auto" w:fill="auto"/>
          </w:tcPr>
          <w:p w14:paraId="51155D3B" w14:textId="77777777" w:rsidR="00212DD0" w:rsidRPr="00A62D5F" w:rsidRDefault="00212DD0" w:rsidP="004D6CAF">
            <w:pPr>
              <w:pStyle w:val="TableText1"/>
              <w:rPr>
                <w:sz w:val="20"/>
                <w:szCs w:val="20"/>
              </w:rPr>
            </w:pPr>
          </w:p>
        </w:tc>
      </w:tr>
      <w:tr w:rsidR="00212DD0" w:rsidRPr="00A62D5F" w14:paraId="17CD3ED3" w14:textId="77777777" w:rsidTr="004D6CAF">
        <w:trPr>
          <w:trHeight w:val="331"/>
        </w:trPr>
        <w:tc>
          <w:tcPr>
            <w:tcW w:w="3397" w:type="dxa"/>
            <w:shd w:val="clear" w:color="auto" w:fill="auto"/>
          </w:tcPr>
          <w:p w14:paraId="7BC7AB72" w14:textId="77777777" w:rsidR="00212DD0" w:rsidRPr="0062407A" w:rsidRDefault="00212DD0" w:rsidP="004D6CAF">
            <w:pPr>
              <w:pStyle w:val="TableSideHeading"/>
            </w:pPr>
            <w:r w:rsidRPr="0062407A">
              <w:t xml:space="preserve">Contact Person </w:t>
            </w:r>
            <w:proofErr w:type="spellStart"/>
            <w:r w:rsidRPr="0062407A">
              <w:t>eMail</w:t>
            </w:r>
            <w:proofErr w:type="spellEnd"/>
            <w:r w:rsidRPr="0062407A">
              <w:t xml:space="preserve"> address</w:t>
            </w:r>
          </w:p>
        </w:tc>
        <w:tc>
          <w:tcPr>
            <w:tcW w:w="5694" w:type="dxa"/>
            <w:shd w:val="clear" w:color="auto" w:fill="auto"/>
          </w:tcPr>
          <w:p w14:paraId="36092495" w14:textId="77777777" w:rsidR="00212DD0" w:rsidRPr="00A62D5F" w:rsidRDefault="00212DD0" w:rsidP="004D6CAF">
            <w:pPr>
              <w:pStyle w:val="TableText1"/>
              <w:rPr>
                <w:sz w:val="20"/>
                <w:szCs w:val="20"/>
              </w:rPr>
            </w:pPr>
          </w:p>
        </w:tc>
      </w:tr>
      <w:tr w:rsidR="00212DD0" w:rsidRPr="00A62D5F" w14:paraId="1D9C1CEE" w14:textId="77777777" w:rsidTr="004D6CAF">
        <w:trPr>
          <w:trHeight w:val="331"/>
        </w:trPr>
        <w:tc>
          <w:tcPr>
            <w:tcW w:w="3397" w:type="dxa"/>
            <w:shd w:val="clear" w:color="auto" w:fill="auto"/>
          </w:tcPr>
          <w:p w14:paraId="37EFDE33" w14:textId="77777777" w:rsidR="00212DD0" w:rsidRPr="0062407A" w:rsidRDefault="00212DD0" w:rsidP="004D6CAF">
            <w:pPr>
              <w:pStyle w:val="TableSideHeading"/>
            </w:pPr>
            <w:r w:rsidRPr="0062407A">
              <w:t>Company Landline Number</w:t>
            </w:r>
          </w:p>
        </w:tc>
        <w:tc>
          <w:tcPr>
            <w:tcW w:w="5694" w:type="dxa"/>
            <w:shd w:val="clear" w:color="auto" w:fill="auto"/>
          </w:tcPr>
          <w:p w14:paraId="082C1130" w14:textId="77777777" w:rsidR="00212DD0" w:rsidRPr="00A62D5F" w:rsidRDefault="00212DD0" w:rsidP="004D6CAF">
            <w:pPr>
              <w:pStyle w:val="TableText1"/>
              <w:rPr>
                <w:sz w:val="20"/>
                <w:szCs w:val="20"/>
              </w:rPr>
            </w:pPr>
          </w:p>
        </w:tc>
      </w:tr>
      <w:tr w:rsidR="00212DD0" w:rsidRPr="00A62D5F" w14:paraId="78E872F9" w14:textId="77777777" w:rsidTr="004D6CAF">
        <w:trPr>
          <w:trHeight w:val="331"/>
        </w:trPr>
        <w:tc>
          <w:tcPr>
            <w:tcW w:w="3397" w:type="dxa"/>
            <w:shd w:val="clear" w:color="auto" w:fill="auto"/>
          </w:tcPr>
          <w:p w14:paraId="090E9CAC" w14:textId="77777777" w:rsidR="00212DD0" w:rsidRPr="0062407A" w:rsidRDefault="00212DD0" w:rsidP="004D6CAF">
            <w:pPr>
              <w:pStyle w:val="TableSideHeading"/>
            </w:pPr>
            <w:r w:rsidRPr="0062407A">
              <w:t>Company Website URL</w:t>
            </w:r>
          </w:p>
        </w:tc>
        <w:tc>
          <w:tcPr>
            <w:tcW w:w="5694" w:type="dxa"/>
            <w:shd w:val="clear" w:color="auto" w:fill="auto"/>
          </w:tcPr>
          <w:p w14:paraId="109D2D88" w14:textId="77777777" w:rsidR="00212DD0" w:rsidRPr="00A62D5F" w:rsidRDefault="00212DD0" w:rsidP="004D6CAF">
            <w:pPr>
              <w:pStyle w:val="TableText1"/>
              <w:rPr>
                <w:sz w:val="20"/>
                <w:szCs w:val="20"/>
              </w:rPr>
            </w:pPr>
          </w:p>
        </w:tc>
      </w:tr>
      <w:tr w:rsidR="00212DD0" w:rsidRPr="00A62D5F" w14:paraId="5220FE8B" w14:textId="77777777" w:rsidTr="004D6CAF">
        <w:trPr>
          <w:trHeight w:val="331"/>
        </w:trPr>
        <w:tc>
          <w:tcPr>
            <w:tcW w:w="3397" w:type="dxa"/>
            <w:shd w:val="clear" w:color="auto" w:fill="auto"/>
          </w:tcPr>
          <w:p w14:paraId="088FBFFC" w14:textId="77777777" w:rsidR="00212DD0" w:rsidRPr="0062407A" w:rsidRDefault="00212DD0" w:rsidP="004D6CAF">
            <w:pPr>
              <w:pStyle w:val="TableSideHeading"/>
            </w:pPr>
            <w:r w:rsidRPr="0062407A">
              <w:t>Company Email Address</w:t>
            </w:r>
          </w:p>
        </w:tc>
        <w:tc>
          <w:tcPr>
            <w:tcW w:w="5694" w:type="dxa"/>
            <w:shd w:val="clear" w:color="auto" w:fill="auto"/>
          </w:tcPr>
          <w:p w14:paraId="0DC4CE0A" w14:textId="77777777" w:rsidR="00212DD0" w:rsidRPr="00A62D5F" w:rsidRDefault="00212DD0" w:rsidP="004D6CAF">
            <w:pPr>
              <w:pStyle w:val="TableText1"/>
              <w:rPr>
                <w:sz w:val="20"/>
                <w:szCs w:val="20"/>
              </w:rPr>
            </w:pPr>
          </w:p>
        </w:tc>
      </w:tr>
      <w:tr w:rsidR="00212DD0" w:rsidRPr="00A62D5F" w14:paraId="509A0D46" w14:textId="77777777" w:rsidTr="004D6CAF">
        <w:trPr>
          <w:trHeight w:val="331"/>
        </w:trPr>
        <w:tc>
          <w:tcPr>
            <w:tcW w:w="9091" w:type="dxa"/>
            <w:gridSpan w:val="2"/>
            <w:shd w:val="clear" w:color="auto" w:fill="DCDEDE" w:themeFill="text2" w:themeFillTint="33"/>
          </w:tcPr>
          <w:p w14:paraId="56D1FB14" w14:textId="0E8BDDC5" w:rsidR="00212DD0" w:rsidRPr="00A62D5F" w:rsidRDefault="000328AC" w:rsidP="00212DD0">
            <w:pPr>
              <w:pStyle w:val="TableHeading"/>
            </w:pPr>
            <w:r>
              <w:t>SERVICE LEVEL AGREEMENT TERMS</w:t>
            </w:r>
          </w:p>
        </w:tc>
      </w:tr>
      <w:tr w:rsidR="00212DD0" w:rsidRPr="00A62D5F" w14:paraId="15571A1F" w14:textId="77777777" w:rsidTr="004D6CAF">
        <w:trPr>
          <w:trHeight w:val="331"/>
        </w:trPr>
        <w:tc>
          <w:tcPr>
            <w:tcW w:w="3397" w:type="dxa"/>
            <w:shd w:val="clear" w:color="auto" w:fill="auto"/>
          </w:tcPr>
          <w:p w14:paraId="40FC1C8F" w14:textId="6AF124E8" w:rsidR="00212DD0" w:rsidRDefault="000328AC" w:rsidP="004D6CAF">
            <w:pPr>
              <w:pStyle w:val="TableSideHeading"/>
            </w:pPr>
            <w:r>
              <w:t>Has a Master Procurement Agreement or other been signed with this Client / Company?</w:t>
            </w:r>
          </w:p>
        </w:tc>
        <w:tc>
          <w:tcPr>
            <w:tcW w:w="5694" w:type="dxa"/>
            <w:shd w:val="clear" w:color="auto" w:fill="auto"/>
          </w:tcPr>
          <w:p w14:paraId="22E06388" w14:textId="77777777" w:rsidR="00212DD0" w:rsidRPr="00A62D5F" w:rsidRDefault="00212DD0" w:rsidP="004D6CA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12DD0" w:rsidRPr="000328AC" w14:paraId="18128D8B" w14:textId="77777777" w:rsidTr="004D6CAF">
        <w:trPr>
          <w:trHeight w:val="331"/>
        </w:trPr>
        <w:tc>
          <w:tcPr>
            <w:tcW w:w="3397" w:type="dxa"/>
            <w:shd w:val="clear" w:color="auto" w:fill="auto"/>
          </w:tcPr>
          <w:p w14:paraId="4991D634" w14:textId="4DD618AE" w:rsidR="00212DD0" w:rsidRPr="000328AC" w:rsidRDefault="000328AC" w:rsidP="004D6CAF">
            <w:pPr>
              <w:pStyle w:val="TableSideHeading"/>
              <w:rPr>
                <w:lang w:val="en-ZA"/>
              </w:rPr>
            </w:pPr>
            <w:r w:rsidRPr="000328AC">
              <w:rPr>
                <w:lang w:val="en-ZA"/>
              </w:rPr>
              <w:t>Commencement (effective) date of this</w:t>
            </w:r>
            <w:r>
              <w:rPr>
                <w:lang w:val="en-ZA"/>
              </w:rPr>
              <w:t xml:space="preserve"> SLA is</w:t>
            </w:r>
          </w:p>
        </w:tc>
        <w:tc>
          <w:tcPr>
            <w:tcW w:w="5694" w:type="dxa"/>
            <w:shd w:val="clear" w:color="auto" w:fill="auto"/>
          </w:tcPr>
          <w:p w14:paraId="7AD3528B" w14:textId="77777777" w:rsidR="00212DD0" w:rsidRPr="000328AC" w:rsidRDefault="00212DD0" w:rsidP="004D6CAF">
            <w:pPr>
              <w:rPr>
                <w:rFonts w:cstheme="minorHAnsi"/>
                <w:sz w:val="20"/>
                <w:szCs w:val="20"/>
                <w:lang w:val="en-ZA"/>
              </w:rPr>
            </w:pPr>
          </w:p>
        </w:tc>
      </w:tr>
      <w:tr w:rsidR="00212DD0" w:rsidRPr="00A62D5F" w14:paraId="75584271" w14:textId="77777777" w:rsidTr="004D6CAF">
        <w:trPr>
          <w:trHeight w:val="331"/>
        </w:trPr>
        <w:tc>
          <w:tcPr>
            <w:tcW w:w="3397" w:type="dxa"/>
            <w:shd w:val="clear" w:color="auto" w:fill="auto"/>
          </w:tcPr>
          <w:p w14:paraId="1ACCC878" w14:textId="1C7D06DD" w:rsidR="00212DD0" w:rsidRDefault="000328AC" w:rsidP="004D6CAF">
            <w:pPr>
              <w:pStyle w:val="TableSideHeading"/>
            </w:pPr>
            <w:r>
              <w:lastRenderedPageBreak/>
              <w:t>This SLA is for a period of how many months / years</w:t>
            </w:r>
          </w:p>
        </w:tc>
        <w:tc>
          <w:tcPr>
            <w:tcW w:w="5694" w:type="dxa"/>
            <w:shd w:val="clear" w:color="auto" w:fill="auto"/>
          </w:tcPr>
          <w:p w14:paraId="3D335532" w14:textId="77777777" w:rsidR="00212DD0" w:rsidRPr="00A62D5F" w:rsidRDefault="00212DD0" w:rsidP="004D6CA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12DD0" w:rsidRPr="00A62D5F" w14:paraId="2A09D096" w14:textId="77777777" w:rsidTr="004D6CAF">
        <w:trPr>
          <w:trHeight w:val="331"/>
        </w:trPr>
        <w:tc>
          <w:tcPr>
            <w:tcW w:w="3397" w:type="dxa"/>
            <w:shd w:val="clear" w:color="auto" w:fill="auto"/>
          </w:tcPr>
          <w:p w14:paraId="68144028" w14:textId="66E4077B" w:rsidR="00212DD0" w:rsidRDefault="000328AC" w:rsidP="004D6CAF">
            <w:pPr>
              <w:pStyle w:val="TableSideHeading"/>
            </w:pPr>
            <w:r>
              <w:t>Scope of Service – Which fleet management service does the client / company use? (see.3.1.1.1)</w:t>
            </w:r>
          </w:p>
        </w:tc>
        <w:tc>
          <w:tcPr>
            <w:tcW w:w="5694" w:type="dxa"/>
            <w:shd w:val="clear" w:color="auto" w:fill="auto"/>
          </w:tcPr>
          <w:p w14:paraId="6BEE24E2" w14:textId="7EEF0BE9" w:rsidR="00212DD0" w:rsidRPr="00A62D5F" w:rsidRDefault="007F5316" w:rsidP="004D6CA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This must be well defined and set out clearly not only in this clause but also in be noted in Annexure A</w:t>
            </w:r>
          </w:p>
        </w:tc>
      </w:tr>
      <w:tr w:rsidR="000328AC" w:rsidRPr="00A62D5F" w14:paraId="65824865" w14:textId="77777777" w:rsidTr="004D6CAF">
        <w:trPr>
          <w:trHeight w:val="331"/>
        </w:trPr>
        <w:tc>
          <w:tcPr>
            <w:tcW w:w="3397" w:type="dxa"/>
            <w:shd w:val="clear" w:color="auto" w:fill="auto"/>
          </w:tcPr>
          <w:p w14:paraId="46AE3755" w14:textId="44CAEBAC" w:rsidR="000328AC" w:rsidRDefault="000328AC" w:rsidP="004D6CAF">
            <w:pPr>
              <w:pStyle w:val="TableSideHeading"/>
            </w:pPr>
            <w:r>
              <w:t>Scope of Service – How is data delivered?  (See 3.1.1.2)</w:t>
            </w:r>
          </w:p>
        </w:tc>
        <w:tc>
          <w:tcPr>
            <w:tcW w:w="5694" w:type="dxa"/>
            <w:shd w:val="clear" w:color="auto" w:fill="auto"/>
          </w:tcPr>
          <w:p w14:paraId="248D8DB6" w14:textId="77777777" w:rsidR="000328AC" w:rsidRPr="00A62D5F" w:rsidRDefault="000328AC" w:rsidP="004D6CA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328AC" w:rsidRPr="00A62D5F" w14:paraId="006AB54D" w14:textId="77777777" w:rsidTr="004D6CAF">
        <w:trPr>
          <w:trHeight w:val="331"/>
        </w:trPr>
        <w:tc>
          <w:tcPr>
            <w:tcW w:w="3397" w:type="dxa"/>
            <w:shd w:val="clear" w:color="auto" w:fill="auto"/>
          </w:tcPr>
          <w:p w14:paraId="19D0198B" w14:textId="0956FB84" w:rsidR="000328AC" w:rsidRDefault="000328AC" w:rsidP="004D6CAF">
            <w:pPr>
              <w:pStyle w:val="TableSideHeading"/>
            </w:pPr>
            <w:r>
              <w:t xml:space="preserve">This SLA only concerns itself with Analytics, there is no telematics installation.  Does this SLA need to </w:t>
            </w:r>
            <w:proofErr w:type="gramStart"/>
            <w:r>
              <w:t>updated</w:t>
            </w:r>
            <w:proofErr w:type="gramEnd"/>
            <w:r>
              <w:t xml:space="preserve"> to include Telematic Device sales &amp; installations?  Provide all details here</w:t>
            </w:r>
          </w:p>
        </w:tc>
        <w:tc>
          <w:tcPr>
            <w:tcW w:w="5694" w:type="dxa"/>
            <w:shd w:val="clear" w:color="auto" w:fill="auto"/>
          </w:tcPr>
          <w:p w14:paraId="5F70AB5B" w14:textId="77777777" w:rsidR="000328AC" w:rsidRPr="00A62D5F" w:rsidRDefault="000328AC" w:rsidP="004D6CA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328AC" w:rsidRPr="00A62D5F" w14:paraId="3F79FE87" w14:textId="77777777" w:rsidTr="004D6CAF">
        <w:trPr>
          <w:trHeight w:val="331"/>
        </w:trPr>
        <w:tc>
          <w:tcPr>
            <w:tcW w:w="3397" w:type="dxa"/>
            <w:shd w:val="clear" w:color="auto" w:fill="auto"/>
          </w:tcPr>
          <w:p w14:paraId="4A35A4A4" w14:textId="14384D81" w:rsidR="000328AC" w:rsidRDefault="000328AC" w:rsidP="004D6CAF">
            <w:pPr>
              <w:pStyle w:val="TableSideHeading"/>
            </w:pPr>
            <w:r>
              <w:t>Confirm Section 16 and 17 use the same details as noted above Section 1 (</w:t>
            </w:r>
            <w:proofErr w:type="spellStart"/>
            <w:r>
              <w:t>recordal</w:t>
            </w:r>
            <w:proofErr w:type="spellEnd"/>
            <w:r>
              <w:t>)</w:t>
            </w:r>
            <w:r w:rsidR="00DF6E40">
              <w:t>, if not provide the necessary information here.</w:t>
            </w:r>
          </w:p>
        </w:tc>
        <w:tc>
          <w:tcPr>
            <w:tcW w:w="5694" w:type="dxa"/>
            <w:shd w:val="clear" w:color="auto" w:fill="auto"/>
          </w:tcPr>
          <w:p w14:paraId="06F9FD60" w14:textId="77777777" w:rsidR="000328AC" w:rsidRPr="00A62D5F" w:rsidRDefault="000328AC" w:rsidP="004D6CA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F7224" w:rsidRPr="00A62D5F" w14:paraId="5FCBD529" w14:textId="77777777" w:rsidTr="003F7224">
        <w:trPr>
          <w:trHeight w:val="331"/>
        </w:trPr>
        <w:tc>
          <w:tcPr>
            <w:tcW w:w="9091" w:type="dxa"/>
            <w:gridSpan w:val="2"/>
            <w:shd w:val="clear" w:color="auto" w:fill="DCDEDE" w:themeFill="text2" w:themeFillTint="33"/>
          </w:tcPr>
          <w:p w14:paraId="7CBFA938" w14:textId="50A52C7D" w:rsidR="003F7224" w:rsidRPr="00A62D5F" w:rsidRDefault="003F7224" w:rsidP="003F7224">
            <w:pPr>
              <w:pStyle w:val="TableSideHeading"/>
            </w:pPr>
            <w:r>
              <w:t>Annexure A provide all the necessary details</w:t>
            </w:r>
          </w:p>
        </w:tc>
      </w:tr>
      <w:tr w:rsidR="003F7224" w:rsidRPr="00A62D5F" w14:paraId="62B69D1A" w14:textId="77777777" w:rsidTr="004D6CAF">
        <w:trPr>
          <w:trHeight w:val="331"/>
        </w:trPr>
        <w:tc>
          <w:tcPr>
            <w:tcW w:w="3397" w:type="dxa"/>
            <w:shd w:val="clear" w:color="auto" w:fill="auto"/>
          </w:tcPr>
          <w:p w14:paraId="2ADC8353" w14:textId="1FA65E39" w:rsidR="003F7224" w:rsidRDefault="003F7224" w:rsidP="004D6CAF">
            <w:pPr>
              <w:pStyle w:val="TableSideHeading"/>
            </w:pPr>
            <w:r>
              <w:t>Effective Date (should be same as commencement date in Clause 1)</w:t>
            </w:r>
          </w:p>
        </w:tc>
        <w:tc>
          <w:tcPr>
            <w:tcW w:w="5694" w:type="dxa"/>
            <w:shd w:val="clear" w:color="auto" w:fill="auto"/>
          </w:tcPr>
          <w:p w14:paraId="68A6D141" w14:textId="77777777" w:rsidR="003F7224" w:rsidRPr="00A62D5F" w:rsidRDefault="003F7224" w:rsidP="004D6CA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F7224" w:rsidRPr="00A62D5F" w14:paraId="4FDDC09D" w14:textId="77777777" w:rsidTr="004D6CAF">
        <w:trPr>
          <w:trHeight w:val="331"/>
        </w:trPr>
        <w:tc>
          <w:tcPr>
            <w:tcW w:w="3397" w:type="dxa"/>
            <w:shd w:val="clear" w:color="auto" w:fill="auto"/>
          </w:tcPr>
          <w:p w14:paraId="33E78494" w14:textId="48D8301A" w:rsidR="003F7224" w:rsidRDefault="003F7224" w:rsidP="004D6CAF">
            <w:pPr>
              <w:pStyle w:val="TableSideHeading"/>
            </w:pPr>
            <w:r>
              <w:t>Contract Term (should be same as Clause 1)</w:t>
            </w:r>
          </w:p>
        </w:tc>
        <w:tc>
          <w:tcPr>
            <w:tcW w:w="5694" w:type="dxa"/>
            <w:shd w:val="clear" w:color="auto" w:fill="auto"/>
          </w:tcPr>
          <w:p w14:paraId="53D5E5CD" w14:textId="77777777" w:rsidR="003F7224" w:rsidRPr="00A62D5F" w:rsidRDefault="003F7224" w:rsidP="004D6CA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F7224" w:rsidRPr="00A62D5F" w14:paraId="62C83FB0" w14:textId="77777777" w:rsidTr="004D6CAF">
        <w:trPr>
          <w:trHeight w:val="331"/>
        </w:trPr>
        <w:tc>
          <w:tcPr>
            <w:tcW w:w="3397" w:type="dxa"/>
            <w:shd w:val="clear" w:color="auto" w:fill="auto"/>
          </w:tcPr>
          <w:p w14:paraId="5926D6D2" w14:textId="4DB56491" w:rsidR="003F7224" w:rsidRDefault="003F7224" w:rsidP="004D6CAF">
            <w:pPr>
              <w:pStyle w:val="TableSideHeading"/>
            </w:pPr>
            <w:r>
              <w:t>Monthly Subscription Details</w:t>
            </w:r>
          </w:p>
        </w:tc>
        <w:tc>
          <w:tcPr>
            <w:tcW w:w="5694" w:type="dxa"/>
            <w:shd w:val="clear" w:color="auto" w:fill="auto"/>
          </w:tcPr>
          <w:p w14:paraId="420C0929" w14:textId="77777777" w:rsidR="003F7224" w:rsidRPr="00A62D5F" w:rsidRDefault="003F7224" w:rsidP="004D6CA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F7224" w:rsidRPr="00A62D5F" w14:paraId="6EB3C121" w14:textId="77777777" w:rsidTr="004D6CAF">
        <w:trPr>
          <w:trHeight w:val="331"/>
        </w:trPr>
        <w:tc>
          <w:tcPr>
            <w:tcW w:w="3397" w:type="dxa"/>
            <w:shd w:val="clear" w:color="auto" w:fill="auto"/>
          </w:tcPr>
          <w:p w14:paraId="7A293E14" w14:textId="778D949C" w:rsidR="003F7224" w:rsidRDefault="003F7224" w:rsidP="004D6CAF">
            <w:pPr>
              <w:pStyle w:val="TableSideHeading"/>
            </w:pPr>
            <w:r>
              <w:t>Number of Client Users</w:t>
            </w:r>
          </w:p>
        </w:tc>
        <w:tc>
          <w:tcPr>
            <w:tcW w:w="5694" w:type="dxa"/>
            <w:shd w:val="clear" w:color="auto" w:fill="auto"/>
          </w:tcPr>
          <w:p w14:paraId="1B3F83E6" w14:textId="77777777" w:rsidR="003F7224" w:rsidRPr="00A62D5F" w:rsidRDefault="003F7224" w:rsidP="004D6CA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F7224" w:rsidRPr="00A62D5F" w14:paraId="3E469C30" w14:textId="77777777" w:rsidTr="004D6CAF">
        <w:trPr>
          <w:trHeight w:val="331"/>
        </w:trPr>
        <w:tc>
          <w:tcPr>
            <w:tcW w:w="3397" w:type="dxa"/>
            <w:shd w:val="clear" w:color="auto" w:fill="auto"/>
          </w:tcPr>
          <w:p w14:paraId="11354731" w14:textId="56F5F8A1" w:rsidR="003F7224" w:rsidRDefault="003F7224" w:rsidP="004D6CAF">
            <w:pPr>
              <w:pStyle w:val="TableSideHeading"/>
            </w:pPr>
            <w:r>
              <w:t>Billing frequency</w:t>
            </w:r>
          </w:p>
        </w:tc>
        <w:tc>
          <w:tcPr>
            <w:tcW w:w="5694" w:type="dxa"/>
            <w:shd w:val="clear" w:color="auto" w:fill="auto"/>
          </w:tcPr>
          <w:p w14:paraId="43F8E3C4" w14:textId="77777777" w:rsidR="003F7224" w:rsidRPr="00A62D5F" w:rsidRDefault="003F7224" w:rsidP="004D6CA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F7224" w:rsidRPr="00A62D5F" w14:paraId="01D05353" w14:textId="77777777" w:rsidTr="004D6CAF">
        <w:trPr>
          <w:trHeight w:val="331"/>
        </w:trPr>
        <w:tc>
          <w:tcPr>
            <w:tcW w:w="3397" w:type="dxa"/>
            <w:shd w:val="clear" w:color="auto" w:fill="auto"/>
          </w:tcPr>
          <w:p w14:paraId="6A3DBE12" w14:textId="3566E20D" w:rsidR="003F7224" w:rsidRDefault="003F7224" w:rsidP="004D6CAF">
            <w:pPr>
              <w:pStyle w:val="TableSideHeading"/>
            </w:pPr>
            <w:r>
              <w:t>Payment Terms</w:t>
            </w:r>
          </w:p>
        </w:tc>
        <w:tc>
          <w:tcPr>
            <w:tcW w:w="5694" w:type="dxa"/>
            <w:shd w:val="clear" w:color="auto" w:fill="auto"/>
          </w:tcPr>
          <w:p w14:paraId="5DB19C91" w14:textId="77777777" w:rsidR="003F7224" w:rsidRPr="00A62D5F" w:rsidRDefault="003F7224" w:rsidP="004D6CA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12DD0" w:rsidRPr="00A62D5F" w14:paraId="25F61F31" w14:textId="77777777" w:rsidTr="004D6CAF">
        <w:trPr>
          <w:trHeight w:val="331"/>
        </w:trPr>
        <w:tc>
          <w:tcPr>
            <w:tcW w:w="9091" w:type="dxa"/>
            <w:gridSpan w:val="2"/>
            <w:shd w:val="clear" w:color="auto" w:fill="DCDEDE" w:themeFill="text2" w:themeFillTint="33"/>
          </w:tcPr>
          <w:p w14:paraId="5593E647" w14:textId="77777777" w:rsidR="00212DD0" w:rsidRPr="00A62D5F" w:rsidRDefault="00212DD0" w:rsidP="00212DD0">
            <w:pPr>
              <w:pStyle w:val="TableHeading"/>
            </w:pPr>
            <w:r>
              <w:t>Business Unit Details</w:t>
            </w:r>
          </w:p>
        </w:tc>
      </w:tr>
      <w:tr w:rsidR="00212DD0" w:rsidRPr="00A62D5F" w14:paraId="5865CAD6" w14:textId="77777777" w:rsidTr="004D6CAF">
        <w:trPr>
          <w:trHeight w:val="331"/>
        </w:trPr>
        <w:tc>
          <w:tcPr>
            <w:tcW w:w="3397" w:type="dxa"/>
            <w:shd w:val="clear" w:color="auto" w:fill="auto"/>
          </w:tcPr>
          <w:p w14:paraId="6E1755C4" w14:textId="77777777" w:rsidR="00212DD0" w:rsidRDefault="00212DD0" w:rsidP="004D6CAF">
            <w:pPr>
              <w:pStyle w:val="TableSideHeading"/>
            </w:pPr>
            <w:r>
              <w:t>Name of Business Unit</w:t>
            </w:r>
          </w:p>
        </w:tc>
        <w:tc>
          <w:tcPr>
            <w:tcW w:w="5694" w:type="dxa"/>
            <w:shd w:val="clear" w:color="auto" w:fill="auto"/>
          </w:tcPr>
          <w:p w14:paraId="10423E89" w14:textId="77777777" w:rsidR="00212DD0" w:rsidRPr="00A62D5F" w:rsidRDefault="00212DD0" w:rsidP="004D6CA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12DD0" w:rsidRPr="00A62D5F" w14:paraId="703853C8" w14:textId="77777777" w:rsidTr="004D6CAF">
        <w:trPr>
          <w:trHeight w:val="331"/>
        </w:trPr>
        <w:tc>
          <w:tcPr>
            <w:tcW w:w="3397" w:type="dxa"/>
            <w:shd w:val="clear" w:color="auto" w:fill="auto"/>
          </w:tcPr>
          <w:p w14:paraId="54234F01" w14:textId="77777777" w:rsidR="00212DD0" w:rsidRDefault="00212DD0" w:rsidP="004D6CAF">
            <w:pPr>
              <w:pStyle w:val="TableSideHeading"/>
            </w:pPr>
            <w:r>
              <w:t>Name of Business Head</w:t>
            </w:r>
          </w:p>
        </w:tc>
        <w:tc>
          <w:tcPr>
            <w:tcW w:w="5694" w:type="dxa"/>
            <w:shd w:val="clear" w:color="auto" w:fill="auto"/>
          </w:tcPr>
          <w:p w14:paraId="699ABC57" w14:textId="77777777" w:rsidR="00212DD0" w:rsidRPr="00A62D5F" w:rsidRDefault="00212DD0" w:rsidP="004D6CA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12DD0" w:rsidRPr="00A62D5F" w14:paraId="1EE40B0B" w14:textId="77777777" w:rsidTr="004D6CAF">
        <w:trPr>
          <w:trHeight w:val="331"/>
        </w:trPr>
        <w:tc>
          <w:tcPr>
            <w:tcW w:w="3397" w:type="dxa"/>
            <w:shd w:val="clear" w:color="auto" w:fill="auto"/>
          </w:tcPr>
          <w:p w14:paraId="3BF31B5D" w14:textId="77777777" w:rsidR="00212DD0" w:rsidRDefault="00212DD0" w:rsidP="004D6CAF">
            <w:pPr>
              <w:pStyle w:val="TableSideHeading"/>
            </w:pPr>
            <w:r>
              <w:t>Name of Business Opportunity Lead</w:t>
            </w:r>
          </w:p>
        </w:tc>
        <w:tc>
          <w:tcPr>
            <w:tcW w:w="5694" w:type="dxa"/>
            <w:shd w:val="clear" w:color="auto" w:fill="auto"/>
          </w:tcPr>
          <w:p w14:paraId="786D946D" w14:textId="77777777" w:rsidR="00212DD0" w:rsidRPr="00A62D5F" w:rsidRDefault="00212DD0" w:rsidP="004D6CA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12DD0" w:rsidRPr="00A62D5F" w14:paraId="62C26B1C" w14:textId="77777777" w:rsidTr="004D6CAF">
        <w:trPr>
          <w:trHeight w:val="667"/>
        </w:trPr>
        <w:tc>
          <w:tcPr>
            <w:tcW w:w="9091" w:type="dxa"/>
            <w:gridSpan w:val="2"/>
            <w:shd w:val="clear" w:color="auto" w:fill="DCDEDE" w:themeFill="text2" w:themeFillTint="33"/>
          </w:tcPr>
          <w:p w14:paraId="2D8858C6" w14:textId="77777777" w:rsidR="00212DD0" w:rsidRPr="00A62D5F" w:rsidRDefault="00212DD0" w:rsidP="00212DD0">
            <w:pPr>
              <w:pStyle w:val="TableHeading"/>
            </w:pPr>
            <w:r>
              <w:t xml:space="preserve">FOR LEGAL DEPARTMENT OFFICE USE: </w:t>
            </w:r>
            <w:r>
              <w:br/>
              <w:t>RECORD CONTROL</w:t>
            </w:r>
          </w:p>
        </w:tc>
      </w:tr>
      <w:tr w:rsidR="00212DD0" w:rsidRPr="00A62D5F" w14:paraId="666095F5" w14:textId="77777777" w:rsidTr="004D6CAF">
        <w:trPr>
          <w:trHeight w:val="331"/>
        </w:trPr>
        <w:tc>
          <w:tcPr>
            <w:tcW w:w="3397" w:type="dxa"/>
            <w:shd w:val="clear" w:color="auto" w:fill="auto"/>
          </w:tcPr>
          <w:p w14:paraId="57940070" w14:textId="68C7E481" w:rsidR="00212DD0" w:rsidRPr="0062407A" w:rsidRDefault="00661C5F" w:rsidP="004D6CAF">
            <w:pPr>
              <w:pStyle w:val="TableSideHeading"/>
            </w:pPr>
            <w:r>
              <w:t>Customer File Number</w:t>
            </w:r>
          </w:p>
        </w:tc>
        <w:tc>
          <w:tcPr>
            <w:tcW w:w="5694" w:type="dxa"/>
            <w:shd w:val="clear" w:color="auto" w:fill="auto"/>
          </w:tcPr>
          <w:p w14:paraId="63E1BEC6" w14:textId="77777777" w:rsidR="00212DD0" w:rsidRPr="00A62D5F" w:rsidRDefault="00212DD0" w:rsidP="004D6CAF">
            <w:pPr>
              <w:pStyle w:val="TableText1"/>
              <w:rPr>
                <w:sz w:val="20"/>
                <w:szCs w:val="20"/>
              </w:rPr>
            </w:pPr>
          </w:p>
        </w:tc>
      </w:tr>
      <w:tr w:rsidR="00212DD0" w:rsidRPr="00A62D5F" w14:paraId="732B7A05" w14:textId="77777777" w:rsidTr="004D6CAF">
        <w:trPr>
          <w:trHeight w:val="331"/>
        </w:trPr>
        <w:tc>
          <w:tcPr>
            <w:tcW w:w="3397" w:type="dxa"/>
            <w:shd w:val="clear" w:color="auto" w:fill="auto"/>
          </w:tcPr>
          <w:p w14:paraId="2265C4A7" w14:textId="3A94D4D3" w:rsidR="00212DD0" w:rsidRDefault="00661C5F" w:rsidP="004D6CAF">
            <w:pPr>
              <w:pStyle w:val="TableSideHeading"/>
            </w:pPr>
            <w:r>
              <w:t>Confirm if a signed NDA is on record</w:t>
            </w:r>
          </w:p>
        </w:tc>
        <w:tc>
          <w:tcPr>
            <w:tcW w:w="5694" w:type="dxa"/>
            <w:shd w:val="clear" w:color="auto" w:fill="auto"/>
          </w:tcPr>
          <w:p w14:paraId="3535FCAE" w14:textId="77777777" w:rsidR="00212DD0" w:rsidRPr="00A62D5F" w:rsidRDefault="00212DD0" w:rsidP="004D6CAF">
            <w:pPr>
              <w:pStyle w:val="TableText1"/>
              <w:rPr>
                <w:sz w:val="20"/>
                <w:szCs w:val="20"/>
              </w:rPr>
            </w:pPr>
          </w:p>
        </w:tc>
      </w:tr>
      <w:tr w:rsidR="00212DD0" w:rsidRPr="00A62D5F" w14:paraId="1932B35D" w14:textId="77777777" w:rsidTr="004D6CAF">
        <w:trPr>
          <w:trHeight w:val="331"/>
        </w:trPr>
        <w:tc>
          <w:tcPr>
            <w:tcW w:w="3397" w:type="dxa"/>
            <w:shd w:val="clear" w:color="auto" w:fill="auto"/>
          </w:tcPr>
          <w:p w14:paraId="65F517B6" w14:textId="795E3D2C" w:rsidR="00212DD0" w:rsidRPr="0062407A" w:rsidRDefault="00661C5F" w:rsidP="004D6CAF">
            <w:pPr>
              <w:pStyle w:val="TableSideHeading"/>
            </w:pPr>
            <w:r>
              <w:t>Confirm signed SLA on record</w:t>
            </w:r>
          </w:p>
        </w:tc>
        <w:tc>
          <w:tcPr>
            <w:tcW w:w="5694" w:type="dxa"/>
            <w:shd w:val="clear" w:color="auto" w:fill="auto"/>
          </w:tcPr>
          <w:p w14:paraId="069B91BD" w14:textId="77777777" w:rsidR="00212DD0" w:rsidRPr="00A62D5F" w:rsidRDefault="00212DD0" w:rsidP="004D6CAF">
            <w:pPr>
              <w:pStyle w:val="TableText1"/>
              <w:rPr>
                <w:sz w:val="20"/>
                <w:szCs w:val="20"/>
              </w:rPr>
            </w:pPr>
          </w:p>
        </w:tc>
      </w:tr>
    </w:tbl>
    <w:p w14:paraId="4917B700" w14:textId="77777777" w:rsidR="00212DD0" w:rsidRDefault="00212DD0" w:rsidP="00661C5F">
      <w:pPr>
        <w:pStyle w:val="NoSpacing"/>
      </w:pPr>
    </w:p>
    <w:sectPr w:rsidR="00212DD0" w:rsidSect="005B6A87">
      <w:headerReference w:type="default" r:id="rId9"/>
      <w:footerReference w:type="default" r:id="rId10"/>
      <w:headerReference w:type="first" r:id="rId11"/>
      <w:pgSz w:w="11906" w:h="16838" w:code="9"/>
      <w:pgMar w:top="1440" w:right="1440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6D8771" w14:textId="77777777" w:rsidR="004066AF" w:rsidRDefault="004066AF" w:rsidP="00D04262">
      <w:r>
        <w:separator/>
      </w:r>
    </w:p>
  </w:endnote>
  <w:endnote w:type="continuationSeparator" w:id="0">
    <w:p w14:paraId="546B34AF" w14:textId="77777777" w:rsidR="004066AF" w:rsidRDefault="004066AF" w:rsidP="00D04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5CAFCD" w14:textId="0264B9D2" w:rsidR="002D0476" w:rsidRPr="00254B13" w:rsidRDefault="00070378" w:rsidP="005B6A87">
    <w:pPr>
      <w:pStyle w:val="FooterMacrocomm"/>
      <w:pBdr>
        <w:top w:val="none" w:sz="0" w:space="0" w:color="auto"/>
      </w:pBdr>
    </w:pPr>
    <w:fldSimple w:instr=" FILENAME   \* MERGEFORMAT ">
      <w:r>
        <w:rPr>
          <w:noProof/>
        </w:rPr>
        <w:t>MG-MFA-FRM-AGR-SLA 202505.00 MG MFA SLA REQUEST FORM</w:t>
      </w:r>
    </w:fldSimple>
    <w:r w:rsidR="009B1172" w:rsidRPr="00254B13">
      <w:tab/>
    </w:r>
    <w:r w:rsidR="002D0476" w:rsidRPr="00254B13">
      <w:t>P</w:t>
    </w:r>
    <w:r w:rsidR="005B6A87">
      <w:t>g</w:t>
    </w:r>
    <w:r w:rsidR="002D0476" w:rsidRPr="00254B13">
      <w:t xml:space="preserve"> </w:t>
    </w:r>
    <w:r w:rsidR="002D0476" w:rsidRPr="00254B13">
      <w:fldChar w:fldCharType="begin"/>
    </w:r>
    <w:r w:rsidR="002D0476" w:rsidRPr="00254B13">
      <w:instrText xml:space="preserve"> PAGE   \* MERGEFORMAT </w:instrText>
    </w:r>
    <w:r w:rsidR="002D0476" w:rsidRPr="00254B13">
      <w:fldChar w:fldCharType="separate"/>
    </w:r>
    <w:r w:rsidR="002D0476" w:rsidRPr="00254B13">
      <w:t>1</w:t>
    </w:r>
    <w:r w:rsidR="002D0476" w:rsidRPr="00254B13">
      <w:fldChar w:fldCharType="end"/>
    </w:r>
    <w:r w:rsidR="002D0476" w:rsidRPr="00254B13">
      <w:t xml:space="preserve"> </w:t>
    </w:r>
    <w:r w:rsidR="005B6A87">
      <w:t>of</w:t>
    </w:r>
    <w:r w:rsidR="002D0476" w:rsidRPr="00254B13">
      <w:t xml:space="preserve"> </w:t>
    </w:r>
    <w:fldSimple w:instr=" NUMPAGES  \* Arabic  \* MERGEFORMAT ">
      <w:r w:rsidR="002D0476" w:rsidRPr="00254B13">
        <w:t>1</w:t>
      </w:r>
    </w:fldSimple>
  </w:p>
  <w:p w14:paraId="53D1216A" w14:textId="77777777" w:rsidR="002D0476" w:rsidRDefault="002D04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CFEAB0" w14:textId="77777777" w:rsidR="004066AF" w:rsidRDefault="004066AF" w:rsidP="00D04262">
      <w:r>
        <w:separator/>
      </w:r>
    </w:p>
  </w:footnote>
  <w:footnote w:type="continuationSeparator" w:id="0">
    <w:p w14:paraId="5812CA51" w14:textId="77777777" w:rsidR="004066AF" w:rsidRDefault="004066AF" w:rsidP="00D042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bottom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1128"/>
      <w:gridCol w:w="1276"/>
      <w:gridCol w:w="2105"/>
      <w:gridCol w:w="1686"/>
      <w:gridCol w:w="2826"/>
    </w:tblGrid>
    <w:tr w:rsidR="00212DD0" w:rsidRPr="007F5316" w14:paraId="57C34A2B" w14:textId="77777777" w:rsidTr="003A1DF2">
      <w:tc>
        <w:tcPr>
          <w:tcW w:w="2404" w:type="dxa"/>
          <w:gridSpan w:val="2"/>
          <w:tcBorders>
            <w:top w:val="single" w:sz="4" w:space="0" w:color="auto"/>
            <w:bottom w:val="single" w:sz="4" w:space="0" w:color="auto"/>
          </w:tcBorders>
          <w:shd w:val="clear" w:color="auto" w:fill="FFE2CC" w:themeFill="accent1" w:themeFillTint="33"/>
          <w:vAlign w:val="center"/>
        </w:tcPr>
        <w:p w14:paraId="256C9519" w14:textId="77777777" w:rsidR="00212DD0" w:rsidRPr="00D620DC" w:rsidRDefault="00212DD0" w:rsidP="00212DD0">
          <w:pPr>
            <w:pStyle w:val="DocumentControlSideHeader"/>
          </w:pPr>
          <w:r w:rsidRPr="00D620DC">
            <w:t>Template Name</w:t>
          </w:r>
        </w:p>
      </w:tc>
      <w:tc>
        <w:tcPr>
          <w:tcW w:w="3791" w:type="dxa"/>
          <w:gridSpan w:val="2"/>
          <w:tcBorders>
            <w:top w:val="single" w:sz="4" w:space="0" w:color="auto"/>
            <w:bottom w:val="single" w:sz="4" w:space="0" w:color="auto"/>
          </w:tcBorders>
        </w:tcPr>
        <w:p w14:paraId="51A0B520" w14:textId="77777777" w:rsidR="00212DD0" w:rsidRPr="00070378" w:rsidRDefault="00212DD0" w:rsidP="00212DD0">
          <w:pPr>
            <w:pStyle w:val="DocumentControlSideHeader"/>
            <w:rPr>
              <w:color w:val="565A5C" w:themeColor="text2"/>
              <w:lang w:val="fr-FR"/>
            </w:rPr>
          </w:pPr>
          <w:r w:rsidRPr="00070378">
            <w:rPr>
              <w:color w:val="565A5C" w:themeColor="text2"/>
              <w:lang w:val="fr-FR"/>
            </w:rPr>
            <w:t>MG-</w:t>
          </w:r>
          <w:r w:rsidR="001E5659" w:rsidRPr="00070378">
            <w:rPr>
              <w:color w:val="565A5C" w:themeColor="text2"/>
              <w:lang w:val="fr-FR"/>
            </w:rPr>
            <w:t>LGL-FRM-</w:t>
          </w:r>
          <w:r w:rsidRPr="00070378">
            <w:rPr>
              <w:color w:val="565A5C" w:themeColor="text2"/>
              <w:lang w:val="fr-FR"/>
            </w:rPr>
            <w:t>NDA-L</w:t>
          </w:r>
          <w:r w:rsidR="001E5659" w:rsidRPr="00070378">
            <w:rPr>
              <w:color w:val="565A5C" w:themeColor="text2"/>
              <w:lang w:val="fr-FR"/>
            </w:rPr>
            <w:t>I</w:t>
          </w:r>
          <w:r w:rsidRPr="00070378">
            <w:rPr>
              <w:color w:val="565A5C" w:themeColor="text2"/>
              <w:lang w:val="fr-FR"/>
            </w:rPr>
            <w:t xml:space="preserve">R </w:t>
          </w:r>
          <w:r w:rsidR="001E5659" w:rsidRPr="00070378">
            <w:rPr>
              <w:color w:val="565A5C" w:themeColor="text2"/>
              <w:lang w:val="fr-FR"/>
            </w:rPr>
            <w:t>202407.02</w:t>
          </w:r>
        </w:p>
      </w:tc>
      <w:tc>
        <w:tcPr>
          <w:tcW w:w="2826" w:type="dxa"/>
          <w:vMerge w:val="restart"/>
        </w:tcPr>
        <w:p w14:paraId="1D516CAF" w14:textId="77777777" w:rsidR="00212DD0" w:rsidRPr="00070378" w:rsidRDefault="00212DD0" w:rsidP="00212DD0">
          <w:pPr>
            <w:pStyle w:val="DocumentControlSideHeader"/>
            <w:rPr>
              <w:lang w:val="fr-FR"/>
            </w:rPr>
          </w:pPr>
          <w:r w:rsidRPr="00D620DC"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7ABF04B5" wp14:editId="0D2488B8">
                <wp:simplePos x="0" y="0"/>
                <wp:positionH relativeFrom="column">
                  <wp:posOffset>-28575</wp:posOffset>
                </wp:positionH>
                <wp:positionV relativeFrom="paragraph">
                  <wp:posOffset>55880</wp:posOffset>
                </wp:positionV>
                <wp:extent cx="1841138" cy="702129"/>
                <wp:effectExtent l="0" t="0" r="6985" b="3175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1138" cy="7021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12DD0" w:rsidRPr="00D620DC" w14:paraId="1E03C648" w14:textId="77777777" w:rsidTr="003A1DF2">
      <w:tc>
        <w:tcPr>
          <w:tcW w:w="2404" w:type="dxa"/>
          <w:gridSpan w:val="2"/>
          <w:tcBorders>
            <w:top w:val="single" w:sz="4" w:space="0" w:color="auto"/>
            <w:bottom w:val="single" w:sz="4" w:space="0" w:color="auto"/>
          </w:tcBorders>
          <w:shd w:val="clear" w:color="auto" w:fill="FFE2CC" w:themeFill="accent1" w:themeFillTint="33"/>
          <w:vAlign w:val="center"/>
        </w:tcPr>
        <w:p w14:paraId="7A01303B" w14:textId="77777777" w:rsidR="00212DD0" w:rsidRPr="00D620DC" w:rsidRDefault="00212DD0" w:rsidP="00212DD0">
          <w:pPr>
            <w:pStyle w:val="DocumentControlSideHeader"/>
          </w:pPr>
          <w:r w:rsidRPr="00D620DC">
            <w:t>Document Name</w:t>
          </w:r>
        </w:p>
      </w:tc>
      <w:tc>
        <w:tcPr>
          <w:tcW w:w="3791" w:type="dxa"/>
          <w:gridSpan w:val="2"/>
          <w:tcBorders>
            <w:top w:val="single" w:sz="4" w:space="0" w:color="auto"/>
            <w:bottom w:val="single" w:sz="4" w:space="0" w:color="auto"/>
          </w:tcBorders>
        </w:tcPr>
        <w:p w14:paraId="1AA434C2" w14:textId="2C2D61F1" w:rsidR="00212DD0" w:rsidRPr="00212DD0" w:rsidRDefault="00070378" w:rsidP="00212DD0">
          <w:pPr>
            <w:pStyle w:val="DocumentControlSideHeader"/>
            <w:rPr>
              <w:color w:val="565A5C" w:themeColor="text2"/>
            </w:rPr>
          </w:pPr>
          <w:r>
            <w:rPr>
              <w:color w:val="565A5C" w:themeColor="text2"/>
            </w:rPr>
            <w:t>MG-MFA-FRM-AGR-SLA 202505.00</w:t>
          </w:r>
        </w:p>
      </w:tc>
      <w:tc>
        <w:tcPr>
          <w:tcW w:w="2826" w:type="dxa"/>
          <w:vMerge/>
        </w:tcPr>
        <w:p w14:paraId="2888AA8E" w14:textId="77777777" w:rsidR="00212DD0" w:rsidRPr="00D620DC" w:rsidRDefault="00212DD0" w:rsidP="00212DD0">
          <w:pPr>
            <w:pStyle w:val="DocumentControlSideHeader"/>
          </w:pPr>
        </w:p>
      </w:tc>
    </w:tr>
    <w:tr w:rsidR="00212DD0" w:rsidRPr="00D620DC" w14:paraId="7BBA9325" w14:textId="77777777" w:rsidTr="003A1DF2">
      <w:tc>
        <w:tcPr>
          <w:tcW w:w="2404" w:type="dxa"/>
          <w:gridSpan w:val="2"/>
          <w:tcBorders>
            <w:top w:val="single" w:sz="4" w:space="0" w:color="auto"/>
            <w:bottom w:val="single" w:sz="4" w:space="0" w:color="auto"/>
          </w:tcBorders>
          <w:shd w:val="clear" w:color="auto" w:fill="FFE2CC" w:themeFill="accent1" w:themeFillTint="33"/>
          <w:vAlign w:val="center"/>
        </w:tcPr>
        <w:p w14:paraId="11DA7095" w14:textId="77777777" w:rsidR="00212DD0" w:rsidRPr="00D620DC" w:rsidRDefault="00212DD0" w:rsidP="00212DD0">
          <w:pPr>
            <w:pStyle w:val="DocumentControlSideHeader"/>
          </w:pPr>
          <w:r w:rsidRPr="00D620DC">
            <w:t>Previous Name, if changed</w:t>
          </w:r>
        </w:p>
      </w:tc>
      <w:tc>
        <w:tcPr>
          <w:tcW w:w="3791" w:type="dxa"/>
          <w:gridSpan w:val="2"/>
          <w:tcBorders>
            <w:top w:val="single" w:sz="4" w:space="0" w:color="auto"/>
            <w:bottom w:val="single" w:sz="4" w:space="0" w:color="auto"/>
          </w:tcBorders>
        </w:tcPr>
        <w:p w14:paraId="041DAEFE" w14:textId="77777777" w:rsidR="00212DD0" w:rsidRPr="00212DD0" w:rsidRDefault="00212DD0" w:rsidP="00212DD0">
          <w:pPr>
            <w:pStyle w:val="DocumentControlSideHeader"/>
            <w:rPr>
              <w:color w:val="565A5C" w:themeColor="text2"/>
            </w:rPr>
          </w:pPr>
        </w:p>
      </w:tc>
      <w:tc>
        <w:tcPr>
          <w:tcW w:w="2826" w:type="dxa"/>
          <w:vMerge/>
        </w:tcPr>
        <w:p w14:paraId="01CEF5DB" w14:textId="77777777" w:rsidR="00212DD0" w:rsidRPr="00D620DC" w:rsidRDefault="00212DD0" w:rsidP="00212DD0">
          <w:pPr>
            <w:pStyle w:val="DocumentControlSideHeader"/>
          </w:pPr>
        </w:p>
      </w:tc>
    </w:tr>
    <w:tr w:rsidR="00212DD0" w:rsidRPr="00D620DC" w14:paraId="138D910E" w14:textId="77777777" w:rsidTr="003A1DF2">
      <w:tc>
        <w:tcPr>
          <w:tcW w:w="2404" w:type="dxa"/>
          <w:gridSpan w:val="2"/>
          <w:tcBorders>
            <w:top w:val="single" w:sz="4" w:space="0" w:color="auto"/>
            <w:bottom w:val="single" w:sz="4" w:space="0" w:color="auto"/>
          </w:tcBorders>
          <w:shd w:val="clear" w:color="auto" w:fill="FFE2CC" w:themeFill="accent1" w:themeFillTint="33"/>
          <w:vAlign w:val="center"/>
        </w:tcPr>
        <w:p w14:paraId="3FABE250" w14:textId="77777777" w:rsidR="00212DD0" w:rsidRPr="00D620DC" w:rsidRDefault="00212DD0" w:rsidP="00212DD0">
          <w:pPr>
            <w:pStyle w:val="DocumentControlSideHeader"/>
          </w:pPr>
          <w:r w:rsidRPr="00D620DC">
            <w:t>Description</w:t>
          </w:r>
        </w:p>
      </w:tc>
      <w:tc>
        <w:tcPr>
          <w:tcW w:w="3791" w:type="dxa"/>
          <w:gridSpan w:val="2"/>
          <w:tcBorders>
            <w:top w:val="single" w:sz="4" w:space="0" w:color="auto"/>
            <w:bottom w:val="single" w:sz="4" w:space="0" w:color="auto"/>
          </w:tcBorders>
        </w:tcPr>
        <w:p w14:paraId="4015E8CF" w14:textId="6E853565" w:rsidR="00212DD0" w:rsidRPr="00212DD0" w:rsidRDefault="00070378" w:rsidP="00212DD0">
          <w:pPr>
            <w:pStyle w:val="DocumentControlSideHeader"/>
            <w:rPr>
              <w:color w:val="565A5C" w:themeColor="text2"/>
            </w:rPr>
          </w:pPr>
          <w:r>
            <w:rPr>
              <w:color w:val="565A5C" w:themeColor="text2"/>
            </w:rPr>
            <w:t>MFA SLA REQUEST FORM</w:t>
          </w:r>
        </w:p>
      </w:tc>
      <w:tc>
        <w:tcPr>
          <w:tcW w:w="2826" w:type="dxa"/>
          <w:vMerge/>
        </w:tcPr>
        <w:p w14:paraId="23912D8F" w14:textId="77777777" w:rsidR="00212DD0" w:rsidRPr="00D620DC" w:rsidRDefault="00212DD0" w:rsidP="00212DD0">
          <w:pPr>
            <w:pStyle w:val="DocumentControlSideHeader"/>
          </w:pPr>
        </w:p>
      </w:tc>
    </w:tr>
    <w:tr w:rsidR="00212DD0" w:rsidRPr="00D620DC" w14:paraId="10F52E20" w14:textId="77777777" w:rsidTr="001450CA">
      <w:tc>
        <w:tcPr>
          <w:tcW w:w="2404" w:type="dxa"/>
          <w:gridSpan w:val="2"/>
          <w:tcBorders>
            <w:top w:val="single" w:sz="4" w:space="0" w:color="auto"/>
            <w:bottom w:val="single" w:sz="4" w:space="0" w:color="auto"/>
          </w:tcBorders>
          <w:shd w:val="clear" w:color="auto" w:fill="FFE2CC" w:themeFill="accent1" w:themeFillTint="33"/>
          <w:vAlign w:val="center"/>
        </w:tcPr>
        <w:p w14:paraId="39029237" w14:textId="77777777" w:rsidR="00212DD0" w:rsidRPr="00D620DC" w:rsidRDefault="00212DD0" w:rsidP="00212DD0">
          <w:pPr>
            <w:pStyle w:val="DocumentControlSideHeader"/>
          </w:pPr>
          <w:r w:rsidRPr="00D620DC">
            <w:t>Revision No</w:t>
          </w:r>
        </w:p>
      </w:tc>
      <w:tc>
        <w:tcPr>
          <w:tcW w:w="3791" w:type="dxa"/>
          <w:gridSpan w:val="2"/>
          <w:tcBorders>
            <w:top w:val="single" w:sz="4" w:space="0" w:color="auto"/>
            <w:bottom w:val="single" w:sz="4" w:space="0" w:color="auto"/>
          </w:tcBorders>
        </w:tcPr>
        <w:p w14:paraId="32B01070" w14:textId="55C00D2A" w:rsidR="00212DD0" w:rsidRPr="00212DD0" w:rsidRDefault="00070378" w:rsidP="00212DD0">
          <w:pPr>
            <w:pStyle w:val="DocumentControlSideHeader"/>
            <w:rPr>
              <w:color w:val="565A5C" w:themeColor="text2"/>
            </w:rPr>
          </w:pPr>
          <w:r>
            <w:rPr>
              <w:color w:val="565A5C" w:themeColor="text2"/>
            </w:rPr>
            <w:t>00</w:t>
          </w:r>
        </w:p>
      </w:tc>
      <w:tc>
        <w:tcPr>
          <w:tcW w:w="2826" w:type="dxa"/>
          <w:vMerge/>
        </w:tcPr>
        <w:p w14:paraId="277364F7" w14:textId="77777777" w:rsidR="00212DD0" w:rsidRPr="00D620DC" w:rsidRDefault="00212DD0" w:rsidP="00212DD0">
          <w:pPr>
            <w:pStyle w:val="DocumentControlSideHeader"/>
          </w:pPr>
        </w:p>
      </w:tc>
    </w:tr>
    <w:tr w:rsidR="00212DD0" w:rsidRPr="00D620DC" w14:paraId="19CCD1EC" w14:textId="77777777" w:rsidTr="00CC7BE9">
      <w:tc>
        <w:tcPr>
          <w:tcW w:w="2404" w:type="dxa"/>
          <w:gridSpan w:val="2"/>
          <w:tcBorders>
            <w:top w:val="single" w:sz="4" w:space="0" w:color="auto"/>
            <w:bottom w:val="single" w:sz="4" w:space="0" w:color="auto"/>
          </w:tcBorders>
          <w:shd w:val="clear" w:color="auto" w:fill="FFE2CC" w:themeFill="accent1" w:themeFillTint="33"/>
          <w:vAlign w:val="center"/>
        </w:tcPr>
        <w:p w14:paraId="28F745A9" w14:textId="77777777" w:rsidR="00212DD0" w:rsidRPr="00D620DC" w:rsidRDefault="00212DD0" w:rsidP="00212DD0">
          <w:pPr>
            <w:pStyle w:val="DocumentControlSideHeader"/>
          </w:pPr>
          <w:r w:rsidRPr="00D620DC">
            <w:t>Date of Revision</w:t>
          </w:r>
        </w:p>
      </w:tc>
      <w:tc>
        <w:tcPr>
          <w:tcW w:w="3791" w:type="dxa"/>
          <w:gridSpan w:val="2"/>
          <w:tcBorders>
            <w:top w:val="single" w:sz="4" w:space="0" w:color="auto"/>
            <w:bottom w:val="single" w:sz="4" w:space="0" w:color="auto"/>
          </w:tcBorders>
        </w:tcPr>
        <w:p w14:paraId="31383B8A" w14:textId="1D6DB678" w:rsidR="00212DD0" w:rsidRPr="00212DD0" w:rsidRDefault="00070378" w:rsidP="00212DD0">
          <w:pPr>
            <w:pStyle w:val="DocumentControlSideHeader"/>
            <w:rPr>
              <w:color w:val="565A5C" w:themeColor="text2"/>
            </w:rPr>
          </w:pPr>
          <w:r>
            <w:rPr>
              <w:color w:val="565A5C" w:themeColor="text2"/>
            </w:rPr>
            <w:t>02 MAY 2025</w:t>
          </w:r>
        </w:p>
      </w:tc>
      <w:tc>
        <w:tcPr>
          <w:tcW w:w="2826" w:type="dxa"/>
          <w:vMerge/>
        </w:tcPr>
        <w:p w14:paraId="5550DA20" w14:textId="77777777" w:rsidR="00212DD0" w:rsidRPr="00D620DC" w:rsidRDefault="00212DD0" w:rsidP="00212DD0">
          <w:pPr>
            <w:pStyle w:val="DocumentControlSideHeader"/>
          </w:pPr>
        </w:p>
      </w:tc>
    </w:tr>
    <w:tr w:rsidR="00212DD0" w:rsidRPr="00D620DC" w14:paraId="0322D68C" w14:textId="77777777" w:rsidTr="00D620DC">
      <w:tc>
        <w:tcPr>
          <w:tcW w:w="2404" w:type="dxa"/>
          <w:gridSpan w:val="2"/>
          <w:tcBorders>
            <w:top w:val="single" w:sz="4" w:space="0" w:color="auto"/>
            <w:bottom w:val="single" w:sz="4" w:space="0" w:color="auto"/>
          </w:tcBorders>
          <w:shd w:val="clear" w:color="auto" w:fill="FFE2CC" w:themeFill="accent1" w:themeFillTint="33"/>
          <w:vAlign w:val="center"/>
        </w:tcPr>
        <w:p w14:paraId="619E0B78" w14:textId="77777777" w:rsidR="00212DD0" w:rsidRPr="00D620DC" w:rsidRDefault="00212DD0" w:rsidP="00212DD0">
          <w:pPr>
            <w:pStyle w:val="DocumentControlSideHeader"/>
          </w:pPr>
          <w:r w:rsidRPr="00D620DC">
            <w:t>Date of Next Revision</w:t>
          </w:r>
        </w:p>
      </w:tc>
      <w:tc>
        <w:tcPr>
          <w:tcW w:w="3791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72AF867" w14:textId="57BE871E" w:rsidR="00212DD0" w:rsidRPr="00212DD0" w:rsidRDefault="00070378" w:rsidP="00212DD0">
          <w:pPr>
            <w:pStyle w:val="DocumentControlSideHeader"/>
            <w:rPr>
              <w:color w:val="565A5C" w:themeColor="text2"/>
            </w:rPr>
          </w:pPr>
          <w:r>
            <w:rPr>
              <w:color w:val="565A5C" w:themeColor="text2"/>
            </w:rPr>
            <w:t>02 MAY 2027</w:t>
          </w:r>
        </w:p>
      </w:tc>
      <w:tc>
        <w:tcPr>
          <w:tcW w:w="2826" w:type="dxa"/>
          <w:vMerge/>
          <w:tcBorders>
            <w:bottom w:val="single" w:sz="4" w:space="0" w:color="auto"/>
          </w:tcBorders>
        </w:tcPr>
        <w:p w14:paraId="168839EC" w14:textId="77777777" w:rsidR="00212DD0" w:rsidRPr="00D620DC" w:rsidRDefault="00212DD0" w:rsidP="00212DD0">
          <w:pPr>
            <w:pStyle w:val="DocumentControlSideHeader"/>
          </w:pPr>
        </w:p>
      </w:tc>
    </w:tr>
    <w:tr w:rsidR="00212DD0" w:rsidRPr="00D620DC" w14:paraId="22571309" w14:textId="77777777" w:rsidTr="00D93768">
      <w:tc>
        <w:tcPr>
          <w:tcW w:w="1128" w:type="dxa"/>
          <w:tcBorders>
            <w:top w:val="single" w:sz="4" w:space="0" w:color="auto"/>
            <w:bottom w:val="single" w:sz="4" w:space="0" w:color="auto"/>
          </w:tcBorders>
          <w:shd w:val="clear" w:color="auto" w:fill="FFE2CC" w:themeFill="accent1" w:themeFillTint="33"/>
          <w:vAlign w:val="center"/>
        </w:tcPr>
        <w:p w14:paraId="6A8D7B18" w14:textId="77777777" w:rsidR="00212DD0" w:rsidRPr="00D620DC" w:rsidRDefault="00212DD0" w:rsidP="00212DD0">
          <w:pPr>
            <w:pStyle w:val="DocumentControlSideHeader"/>
          </w:pPr>
          <w:r w:rsidRPr="00D620DC">
            <w:t>Author</w:t>
          </w:r>
        </w:p>
      </w:tc>
      <w:tc>
        <w:tcPr>
          <w:tcW w:w="3381" w:type="dxa"/>
          <w:gridSpan w:val="2"/>
          <w:tcBorders>
            <w:top w:val="single" w:sz="4" w:space="0" w:color="auto"/>
            <w:bottom w:val="single" w:sz="4" w:space="0" w:color="auto"/>
          </w:tcBorders>
          <w:shd w:val="clear" w:color="auto" w:fill="auto"/>
        </w:tcPr>
        <w:p w14:paraId="50B83770" w14:textId="3E2281EC" w:rsidR="00212DD0" w:rsidRPr="00212DD0" w:rsidRDefault="00070378" w:rsidP="00212DD0">
          <w:pPr>
            <w:pStyle w:val="DocumentControlSideHeader"/>
            <w:rPr>
              <w:color w:val="565A5C" w:themeColor="text2"/>
            </w:rPr>
          </w:pPr>
          <w:r>
            <w:rPr>
              <w:color w:val="565A5C" w:themeColor="text2"/>
            </w:rPr>
            <w:t>CHARLENE VAN ONSELEN</w:t>
          </w:r>
        </w:p>
      </w:tc>
      <w:tc>
        <w:tcPr>
          <w:tcW w:w="1686" w:type="dxa"/>
          <w:tcBorders>
            <w:top w:val="single" w:sz="4" w:space="0" w:color="auto"/>
            <w:bottom w:val="single" w:sz="4" w:space="0" w:color="auto"/>
          </w:tcBorders>
          <w:shd w:val="clear" w:color="auto" w:fill="FFE2CC" w:themeFill="accent1" w:themeFillTint="33"/>
          <w:vAlign w:val="center"/>
        </w:tcPr>
        <w:p w14:paraId="4633ADDC" w14:textId="77777777" w:rsidR="00212DD0" w:rsidRPr="00D620DC" w:rsidRDefault="00212DD0" w:rsidP="00212DD0">
          <w:pPr>
            <w:pStyle w:val="DocumentControlSideHeader"/>
          </w:pPr>
          <w:r w:rsidRPr="00D620DC">
            <w:t>Approver</w:t>
          </w:r>
        </w:p>
      </w:tc>
      <w:tc>
        <w:tcPr>
          <w:tcW w:w="2826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47A1B986" w14:textId="67DD901D" w:rsidR="00212DD0" w:rsidRPr="00D620DC" w:rsidRDefault="00070378" w:rsidP="00212DD0">
          <w:pPr>
            <w:pStyle w:val="DocumentControlSideHeader"/>
          </w:pPr>
          <w:r>
            <w:t>ELTON CHETTIAR</w:t>
          </w:r>
        </w:p>
      </w:tc>
    </w:tr>
  </w:tbl>
  <w:p w14:paraId="01821372" w14:textId="77777777" w:rsidR="002D0476" w:rsidRPr="00D620DC" w:rsidRDefault="002D0476" w:rsidP="00D620DC">
    <w:pPr>
      <w:pStyle w:val="NoSpaci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bottom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2405"/>
      <w:gridCol w:w="3790"/>
      <w:gridCol w:w="2826"/>
    </w:tblGrid>
    <w:tr w:rsidR="005269D3" w:rsidRPr="005269D3" w14:paraId="04FCA8F0" w14:textId="77777777" w:rsidTr="009B1172">
      <w:tc>
        <w:tcPr>
          <w:tcW w:w="2405" w:type="dxa"/>
          <w:tcBorders>
            <w:top w:val="single" w:sz="4" w:space="0" w:color="auto"/>
            <w:bottom w:val="single" w:sz="4" w:space="0" w:color="auto"/>
          </w:tcBorders>
          <w:shd w:val="clear" w:color="auto" w:fill="FFE2CC" w:themeFill="accent1" w:themeFillTint="33"/>
          <w:vAlign w:val="center"/>
        </w:tcPr>
        <w:p w14:paraId="0DF96660" w14:textId="77777777" w:rsidR="005269D3" w:rsidRPr="005269D3" w:rsidRDefault="005269D3" w:rsidP="00D620DC">
          <w:pPr>
            <w:pStyle w:val="DocumentControlSideHeader"/>
          </w:pPr>
          <w:r w:rsidRPr="005269D3">
            <w:t>Document - Template Name</w:t>
          </w:r>
        </w:p>
      </w:tc>
      <w:tc>
        <w:tcPr>
          <w:tcW w:w="3790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3D92B9F" w14:textId="77777777" w:rsidR="005269D3" w:rsidRPr="005269D3" w:rsidRDefault="009B1172" w:rsidP="00D620DC">
          <w:pPr>
            <w:pStyle w:val="DocumentControlSideHeader"/>
          </w:pPr>
          <w:r>
            <w:t>17.4.6.3.0 Management Action of Online Subscriptions</w:t>
          </w:r>
        </w:p>
      </w:tc>
      <w:tc>
        <w:tcPr>
          <w:tcW w:w="2826" w:type="dxa"/>
          <w:vMerge w:val="restart"/>
        </w:tcPr>
        <w:p w14:paraId="2D6B35D3" w14:textId="77777777" w:rsidR="005269D3" w:rsidRPr="005269D3" w:rsidRDefault="005269D3" w:rsidP="00D620DC">
          <w:pPr>
            <w:pStyle w:val="DocumentControlSideHeader"/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4D9DC326" wp14:editId="38546D82">
                <wp:simplePos x="0" y="0"/>
                <wp:positionH relativeFrom="column">
                  <wp:posOffset>42545</wp:posOffset>
                </wp:positionH>
                <wp:positionV relativeFrom="paragraph">
                  <wp:posOffset>398145</wp:posOffset>
                </wp:positionV>
                <wp:extent cx="1648460" cy="628650"/>
                <wp:effectExtent l="0" t="0" r="8890" b="0"/>
                <wp:wrapTopAndBottom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460" cy="628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269D3" w:rsidRPr="005269D3" w14:paraId="672F8417" w14:textId="77777777" w:rsidTr="009B1172">
      <w:tc>
        <w:tcPr>
          <w:tcW w:w="2405" w:type="dxa"/>
          <w:tcBorders>
            <w:top w:val="single" w:sz="4" w:space="0" w:color="auto"/>
            <w:bottom w:val="single" w:sz="4" w:space="0" w:color="auto"/>
          </w:tcBorders>
          <w:shd w:val="clear" w:color="auto" w:fill="FFE2CC" w:themeFill="accent1" w:themeFillTint="33"/>
          <w:vAlign w:val="center"/>
        </w:tcPr>
        <w:p w14:paraId="6BE9A506" w14:textId="77777777" w:rsidR="005269D3" w:rsidRPr="005269D3" w:rsidRDefault="005269D3" w:rsidP="00D620DC">
          <w:pPr>
            <w:pStyle w:val="DocumentControlSideHeader"/>
          </w:pPr>
          <w:r w:rsidRPr="005269D3">
            <w:t>Previous Name, if changed</w:t>
          </w:r>
        </w:p>
      </w:tc>
      <w:tc>
        <w:tcPr>
          <w:tcW w:w="3790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D6CCCF7" w14:textId="77777777" w:rsidR="005269D3" w:rsidRPr="005269D3" w:rsidRDefault="009B1172" w:rsidP="00D620DC">
          <w:pPr>
            <w:pStyle w:val="DocumentControlSideHeader"/>
          </w:pPr>
          <w:r>
            <w:t>n/a</w:t>
          </w:r>
        </w:p>
      </w:tc>
      <w:tc>
        <w:tcPr>
          <w:tcW w:w="2826" w:type="dxa"/>
          <w:vMerge/>
        </w:tcPr>
        <w:p w14:paraId="52000E40" w14:textId="77777777" w:rsidR="005269D3" w:rsidRPr="005269D3" w:rsidRDefault="005269D3" w:rsidP="00D620DC">
          <w:pPr>
            <w:pStyle w:val="DocumentControlSideHeader"/>
          </w:pPr>
        </w:p>
      </w:tc>
    </w:tr>
    <w:tr w:rsidR="005269D3" w:rsidRPr="005269D3" w14:paraId="0ABA32B8" w14:textId="77777777" w:rsidTr="009B1172">
      <w:tc>
        <w:tcPr>
          <w:tcW w:w="2405" w:type="dxa"/>
          <w:tcBorders>
            <w:top w:val="single" w:sz="4" w:space="0" w:color="auto"/>
            <w:bottom w:val="single" w:sz="4" w:space="0" w:color="auto"/>
          </w:tcBorders>
          <w:shd w:val="clear" w:color="auto" w:fill="FFE2CC" w:themeFill="accent1" w:themeFillTint="33"/>
          <w:vAlign w:val="center"/>
        </w:tcPr>
        <w:p w14:paraId="24EB5434" w14:textId="77777777" w:rsidR="005269D3" w:rsidRPr="005269D3" w:rsidRDefault="005269D3" w:rsidP="00D620DC">
          <w:pPr>
            <w:pStyle w:val="DocumentControlSideHeader"/>
          </w:pPr>
          <w:r w:rsidRPr="005269D3">
            <w:t>Description</w:t>
          </w:r>
        </w:p>
      </w:tc>
      <w:tc>
        <w:tcPr>
          <w:tcW w:w="3790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30A0D4E" w14:textId="77777777" w:rsidR="005269D3" w:rsidRPr="005269D3" w:rsidRDefault="009B1172" w:rsidP="00D620DC">
          <w:pPr>
            <w:pStyle w:val="DocumentControlSideHeader"/>
          </w:pPr>
          <w:r>
            <w:t>Management Actions of Online Subscriptions (keep, lose, back-up etc)</w:t>
          </w:r>
        </w:p>
      </w:tc>
      <w:tc>
        <w:tcPr>
          <w:tcW w:w="2826" w:type="dxa"/>
          <w:vMerge/>
        </w:tcPr>
        <w:p w14:paraId="63AD4EF0" w14:textId="77777777" w:rsidR="005269D3" w:rsidRPr="005269D3" w:rsidRDefault="005269D3" w:rsidP="00D620DC">
          <w:pPr>
            <w:pStyle w:val="DocumentControlSideHeader"/>
          </w:pPr>
        </w:p>
      </w:tc>
    </w:tr>
    <w:tr w:rsidR="005269D3" w:rsidRPr="005269D3" w14:paraId="5E6539F9" w14:textId="77777777" w:rsidTr="009B1172">
      <w:tc>
        <w:tcPr>
          <w:tcW w:w="2405" w:type="dxa"/>
          <w:tcBorders>
            <w:top w:val="single" w:sz="4" w:space="0" w:color="auto"/>
            <w:bottom w:val="single" w:sz="4" w:space="0" w:color="auto"/>
          </w:tcBorders>
          <w:shd w:val="clear" w:color="auto" w:fill="FFE2CC" w:themeFill="accent1" w:themeFillTint="33"/>
          <w:vAlign w:val="center"/>
        </w:tcPr>
        <w:p w14:paraId="2438750B" w14:textId="77777777" w:rsidR="005269D3" w:rsidRPr="005269D3" w:rsidRDefault="005269D3" w:rsidP="00D620DC">
          <w:pPr>
            <w:pStyle w:val="DocumentControlSideHeader"/>
          </w:pPr>
          <w:r w:rsidRPr="005269D3">
            <w:t>Revision No</w:t>
          </w:r>
        </w:p>
      </w:tc>
      <w:tc>
        <w:tcPr>
          <w:tcW w:w="3790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4EEE351" w14:textId="77777777" w:rsidR="005269D3" w:rsidRPr="005269D3" w:rsidRDefault="009B1172" w:rsidP="00D620DC">
          <w:pPr>
            <w:pStyle w:val="DocumentControlSideHeader"/>
          </w:pPr>
          <w:r>
            <w:t>Original (00)</w:t>
          </w:r>
        </w:p>
      </w:tc>
      <w:tc>
        <w:tcPr>
          <w:tcW w:w="2826" w:type="dxa"/>
          <w:vMerge/>
        </w:tcPr>
        <w:p w14:paraId="7B93565D" w14:textId="77777777" w:rsidR="005269D3" w:rsidRPr="005269D3" w:rsidRDefault="005269D3" w:rsidP="00D620DC">
          <w:pPr>
            <w:pStyle w:val="DocumentControlSideHeader"/>
          </w:pPr>
        </w:p>
      </w:tc>
    </w:tr>
    <w:tr w:rsidR="005269D3" w:rsidRPr="005269D3" w14:paraId="0468503C" w14:textId="77777777" w:rsidTr="009B1172">
      <w:tc>
        <w:tcPr>
          <w:tcW w:w="2405" w:type="dxa"/>
          <w:tcBorders>
            <w:top w:val="single" w:sz="4" w:space="0" w:color="auto"/>
            <w:bottom w:val="single" w:sz="4" w:space="0" w:color="auto"/>
          </w:tcBorders>
          <w:shd w:val="clear" w:color="auto" w:fill="FFE2CC" w:themeFill="accent1" w:themeFillTint="33"/>
          <w:vAlign w:val="center"/>
        </w:tcPr>
        <w:p w14:paraId="6C6DFFF6" w14:textId="77777777" w:rsidR="005269D3" w:rsidRPr="005269D3" w:rsidRDefault="005269D3" w:rsidP="00D620DC">
          <w:pPr>
            <w:pStyle w:val="DocumentControlSideHeader"/>
          </w:pPr>
          <w:r w:rsidRPr="005269D3">
            <w:t>Date of Revision</w:t>
          </w:r>
        </w:p>
      </w:tc>
      <w:tc>
        <w:tcPr>
          <w:tcW w:w="3790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53017FE5" w14:textId="77777777" w:rsidR="005269D3" w:rsidRPr="005269D3" w:rsidRDefault="009B1172" w:rsidP="00D620DC">
          <w:pPr>
            <w:pStyle w:val="DocumentControlSideHeader"/>
          </w:pPr>
          <w:r>
            <w:t>30 June 2023</w:t>
          </w:r>
        </w:p>
      </w:tc>
      <w:tc>
        <w:tcPr>
          <w:tcW w:w="2826" w:type="dxa"/>
          <w:vMerge/>
        </w:tcPr>
        <w:p w14:paraId="7B945405" w14:textId="77777777" w:rsidR="005269D3" w:rsidRPr="005269D3" w:rsidRDefault="005269D3" w:rsidP="00D620DC">
          <w:pPr>
            <w:pStyle w:val="DocumentControlSideHeader"/>
          </w:pPr>
        </w:p>
      </w:tc>
    </w:tr>
    <w:tr w:rsidR="005269D3" w:rsidRPr="005269D3" w14:paraId="66F39B54" w14:textId="77777777" w:rsidTr="009B1172">
      <w:tc>
        <w:tcPr>
          <w:tcW w:w="2405" w:type="dxa"/>
          <w:tcBorders>
            <w:top w:val="single" w:sz="4" w:space="0" w:color="auto"/>
            <w:bottom w:val="single" w:sz="4" w:space="0" w:color="auto"/>
          </w:tcBorders>
          <w:shd w:val="clear" w:color="auto" w:fill="FFE2CC" w:themeFill="accent1" w:themeFillTint="33"/>
          <w:vAlign w:val="center"/>
        </w:tcPr>
        <w:p w14:paraId="30DAD08F" w14:textId="77777777" w:rsidR="005269D3" w:rsidRPr="005269D3" w:rsidRDefault="005269D3" w:rsidP="00D620DC">
          <w:pPr>
            <w:pStyle w:val="DocumentControlSideHeader"/>
          </w:pPr>
          <w:r w:rsidRPr="005269D3">
            <w:t>Date of Next Revision</w:t>
          </w:r>
        </w:p>
      </w:tc>
      <w:tc>
        <w:tcPr>
          <w:tcW w:w="3790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557FD1B8" w14:textId="77777777" w:rsidR="005269D3" w:rsidRPr="005269D3" w:rsidRDefault="009B1172" w:rsidP="00D620DC">
          <w:pPr>
            <w:pStyle w:val="DocumentControlSideHeader"/>
          </w:pPr>
          <w:r>
            <w:t>n/a</w:t>
          </w:r>
        </w:p>
      </w:tc>
      <w:tc>
        <w:tcPr>
          <w:tcW w:w="2826" w:type="dxa"/>
          <w:vMerge/>
        </w:tcPr>
        <w:p w14:paraId="239D5C88" w14:textId="77777777" w:rsidR="005269D3" w:rsidRPr="005269D3" w:rsidRDefault="005269D3" w:rsidP="00D620DC">
          <w:pPr>
            <w:pStyle w:val="DocumentControlSideHeader"/>
          </w:pPr>
        </w:p>
      </w:tc>
    </w:tr>
    <w:tr w:rsidR="005269D3" w:rsidRPr="005269D3" w14:paraId="07046E77" w14:textId="77777777" w:rsidTr="009B1172">
      <w:tc>
        <w:tcPr>
          <w:tcW w:w="2405" w:type="dxa"/>
          <w:tcBorders>
            <w:top w:val="single" w:sz="4" w:space="0" w:color="auto"/>
            <w:bottom w:val="single" w:sz="4" w:space="0" w:color="auto"/>
          </w:tcBorders>
          <w:shd w:val="clear" w:color="auto" w:fill="FFE2CC" w:themeFill="accent1" w:themeFillTint="33"/>
          <w:vAlign w:val="center"/>
        </w:tcPr>
        <w:p w14:paraId="2A9AE21F" w14:textId="77777777" w:rsidR="005269D3" w:rsidRPr="005269D3" w:rsidRDefault="005269D3" w:rsidP="00D620DC">
          <w:pPr>
            <w:pStyle w:val="DocumentControlSideHeader"/>
          </w:pPr>
          <w:r w:rsidRPr="005269D3">
            <w:t>Approved by</w:t>
          </w:r>
        </w:p>
      </w:tc>
      <w:tc>
        <w:tcPr>
          <w:tcW w:w="3790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12E19BBA" w14:textId="77777777" w:rsidR="005269D3" w:rsidRPr="005269D3" w:rsidRDefault="009B1172" w:rsidP="00D620DC">
          <w:pPr>
            <w:pStyle w:val="DocumentControlSideHeader"/>
          </w:pPr>
          <w:r>
            <w:t>Charlene van Onselen</w:t>
          </w:r>
        </w:p>
      </w:tc>
      <w:tc>
        <w:tcPr>
          <w:tcW w:w="2826" w:type="dxa"/>
          <w:vMerge/>
        </w:tcPr>
        <w:p w14:paraId="741FE797" w14:textId="77777777" w:rsidR="005269D3" w:rsidRPr="005269D3" w:rsidRDefault="005269D3" w:rsidP="00D620DC">
          <w:pPr>
            <w:pStyle w:val="DocumentControlSideHeader"/>
          </w:pPr>
        </w:p>
      </w:tc>
    </w:tr>
    <w:tr w:rsidR="005269D3" w:rsidRPr="005269D3" w14:paraId="66986130" w14:textId="77777777" w:rsidTr="009B1172">
      <w:tc>
        <w:tcPr>
          <w:tcW w:w="2405" w:type="dxa"/>
          <w:tcBorders>
            <w:top w:val="single" w:sz="4" w:space="0" w:color="auto"/>
            <w:bottom w:val="single" w:sz="4" w:space="0" w:color="auto"/>
          </w:tcBorders>
          <w:shd w:val="clear" w:color="auto" w:fill="FFE2CC" w:themeFill="accent1" w:themeFillTint="33"/>
          <w:vAlign w:val="center"/>
        </w:tcPr>
        <w:p w14:paraId="500E8034" w14:textId="77777777" w:rsidR="005269D3" w:rsidRPr="005269D3" w:rsidRDefault="005269D3" w:rsidP="00D620DC">
          <w:pPr>
            <w:pStyle w:val="DocumentControlSideHeader"/>
          </w:pPr>
          <w:r w:rsidRPr="005269D3">
            <w:t>Date of Approval</w:t>
          </w:r>
        </w:p>
      </w:tc>
      <w:tc>
        <w:tcPr>
          <w:tcW w:w="3790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575934D7" w14:textId="77777777" w:rsidR="005269D3" w:rsidRPr="005269D3" w:rsidRDefault="009B1172" w:rsidP="00D620DC">
          <w:pPr>
            <w:pStyle w:val="DocumentControlSideHeader"/>
          </w:pPr>
          <w:r>
            <w:t>30 June 2023</w:t>
          </w:r>
        </w:p>
      </w:tc>
      <w:tc>
        <w:tcPr>
          <w:tcW w:w="2826" w:type="dxa"/>
          <w:vMerge/>
        </w:tcPr>
        <w:p w14:paraId="144CEFCE" w14:textId="77777777" w:rsidR="005269D3" w:rsidRPr="005269D3" w:rsidRDefault="005269D3" w:rsidP="00D620DC">
          <w:pPr>
            <w:pStyle w:val="DocumentControlSideHeader"/>
          </w:pPr>
        </w:p>
      </w:tc>
    </w:tr>
  </w:tbl>
  <w:p w14:paraId="7ED566D8" w14:textId="77777777" w:rsidR="007F60A4" w:rsidRDefault="007F60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F4A09"/>
    <w:multiLevelType w:val="multilevel"/>
    <w:tmpl w:val="56AA080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DF52EAE"/>
    <w:multiLevelType w:val="hybridMultilevel"/>
    <w:tmpl w:val="E2986CB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A2D6BFE"/>
    <w:multiLevelType w:val="hybridMultilevel"/>
    <w:tmpl w:val="9A34252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0C59DC"/>
    <w:multiLevelType w:val="hybridMultilevel"/>
    <w:tmpl w:val="4170E32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D1750D"/>
    <w:multiLevelType w:val="multilevel"/>
    <w:tmpl w:val="A30ED5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546832"/>
    <w:multiLevelType w:val="hybridMultilevel"/>
    <w:tmpl w:val="533A736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125F51"/>
    <w:multiLevelType w:val="hybridMultilevel"/>
    <w:tmpl w:val="D4AA158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2614C7B"/>
    <w:multiLevelType w:val="multilevel"/>
    <w:tmpl w:val="A296C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AF23EA"/>
    <w:multiLevelType w:val="hybridMultilevel"/>
    <w:tmpl w:val="1116B7F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A2665D"/>
    <w:multiLevelType w:val="multilevel"/>
    <w:tmpl w:val="B52853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33C2DA5"/>
    <w:multiLevelType w:val="multilevel"/>
    <w:tmpl w:val="97340C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0958CA"/>
    <w:multiLevelType w:val="hybridMultilevel"/>
    <w:tmpl w:val="1DACB12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9F6433C"/>
    <w:multiLevelType w:val="multilevel"/>
    <w:tmpl w:val="186EBB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B15B99"/>
    <w:multiLevelType w:val="hybridMultilevel"/>
    <w:tmpl w:val="4170E32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F2223C"/>
    <w:multiLevelType w:val="hybridMultilevel"/>
    <w:tmpl w:val="0F6C16F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3707401">
    <w:abstractNumId w:val="14"/>
  </w:num>
  <w:num w:numId="2" w16cid:durableId="1533955193">
    <w:abstractNumId w:val="14"/>
  </w:num>
  <w:num w:numId="3" w16cid:durableId="1515539217">
    <w:abstractNumId w:val="3"/>
  </w:num>
  <w:num w:numId="4" w16cid:durableId="565844796">
    <w:abstractNumId w:val="0"/>
  </w:num>
  <w:num w:numId="5" w16cid:durableId="1017580659">
    <w:abstractNumId w:val="13"/>
  </w:num>
  <w:num w:numId="6" w16cid:durableId="1345090641">
    <w:abstractNumId w:val="5"/>
  </w:num>
  <w:num w:numId="7" w16cid:durableId="173493421">
    <w:abstractNumId w:val="7"/>
  </w:num>
  <w:num w:numId="8" w16cid:durableId="1911307730">
    <w:abstractNumId w:val="6"/>
  </w:num>
  <w:num w:numId="9" w16cid:durableId="1900165205">
    <w:abstractNumId w:val="4"/>
  </w:num>
  <w:num w:numId="10" w16cid:durableId="930814786">
    <w:abstractNumId w:val="11"/>
  </w:num>
  <w:num w:numId="11" w16cid:durableId="1443645834">
    <w:abstractNumId w:val="10"/>
  </w:num>
  <w:num w:numId="12" w16cid:durableId="1902783868">
    <w:abstractNumId w:val="1"/>
  </w:num>
  <w:num w:numId="13" w16cid:durableId="371342121">
    <w:abstractNumId w:val="12"/>
  </w:num>
  <w:num w:numId="14" w16cid:durableId="1849833407">
    <w:abstractNumId w:val="9"/>
  </w:num>
  <w:num w:numId="15" w16cid:durableId="441385556">
    <w:abstractNumId w:val="2"/>
  </w:num>
  <w:num w:numId="16" w16cid:durableId="4855173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2F9"/>
    <w:rsid w:val="00003768"/>
    <w:rsid w:val="00010D3D"/>
    <w:rsid w:val="00020323"/>
    <w:rsid w:val="000203AC"/>
    <w:rsid w:val="000273C9"/>
    <w:rsid w:val="000328AC"/>
    <w:rsid w:val="00053DCF"/>
    <w:rsid w:val="0005420D"/>
    <w:rsid w:val="00070378"/>
    <w:rsid w:val="00072959"/>
    <w:rsid w:val="0007770D"/>
    <w:rsid w:val="000C06ED"/>
    <w:rsid w:val="000C15A8"/>
    <w:rsid w:val="00121546"/>
    <w:rsid w:val="001368FF"/>
    <w:rsid w:val="001649C9"/>
    <w:rsid w:val="00167DBC"/>
    <w:rsid w:val="001A5783"/>
    <w:rsid w:val="001B42DA"/>
    <w:rsid w:val="001D7979"/>
    <w:rsid w:val="001E0CB6"/>
    <w:rsid w:val="001E5659"/>
    <w:rsid w:val="002007AC"/>
    <w:rsid w:val="00206FB2"/>
    <w:rsid w:val="00212DD0"/>
    <w:rsid w:val="0022146A"/>
    <w:rsid w:val="002231E1"/>
    <w:rsid w:val="00254B13"/>
    <w:rsid w:val="00256B4B"/>
    <w:rsid w:val="0029359A"/>
    <w:rsid w:val="00296DAC"/>
    <w:rsid w:val="002D0476"/>
    <w:rsid w:val="002F7C25"/>
    <w:rsid w:val="00310C85"/>
    <w:rsid w:val="00311CD5"/>
    <w:rsid w:val="00351B7C"/>
    <w:rsid w:val="00353EF2"/>
    <w:rsid w:val="00353FBB"/>
    <w:rsid w:val="003A11F8"/>
    <w:rsid w:val="003C541A"/>
    <w:rsid w:val="003E5CA6"/>
    <w:rsid w:val="003F7224"/>
    <w:rsid w:val="004066AF"/>
    <w:rsid w:val="00412355"/>
    <w:rsid w:val="004575CB"/>
    <w:rsid w:val="004823AB"/>
    <w:rsid w:val="004A6EC5"/>
    <w:rsid w:val="004A7D6E"/>
    <w:rsid w:val="004B2C5F"/>
    <w:rsid w:val="004D07BE"/>
    <w:rsid w:val="004D2F3B"/>
    <w:rsid w:val="004D3D0F"/>
    <w:rsid w:val="004F63E1"/>
    <w:rsid w:val="005269D3"/>
    <w:rsid w:val="00537575"/>
    <w:rsid w:val="00541FCC"/>
    <w:rsid w:val="00542F4C"/>
    <w:rsid w:val="005A2032"/>
    <w:rsid w:val="005A57D9"/>
    <w:rsid w:val="005A6978"/>
    <w:rsid w:val="005B31F7"/>
    <w:rsid w:val="005B6A87"/>
    <w:rsid w:val="00604D5A"/>
    <w:rsid w:val="006367E9"/>
    <w:rsid w:val="00640568"/>
    <w:rsid w:val="006442CA"/>
    <w:rsid w:val="00653BF5"/>
    <w:rsid w:val="00661C5F"/>
    <w:rsid w:val="0067593C"/>
    <w:rsid w:val="0068719E"/>
    <w:rsid w:val="00694EA6"/>
    <w:rsid w:val="006A0610"/>
    <w:rsid w:val="006A1303"/>
    <w:rsid w:val="006B2CA7"/>
    <w:rsid w:val="006B30F9"/>
    <w:rsid w:val="006C52F9"/>
    <w:rsid w:val="006D0774"/>
    <w:rsid w:val="006E1C09"/>
    <w:rsid w:val="00700998"/>
    <w:rsid w:val="00717A5E"/>
    <w:rsid w:val="00735D55"/>
    <w:rsid w:val="0074706A"/>
    <w:rsid w:val="00752D5B"/>
    <w:rsid w:val="00764244"/>
    <w:rsid w:val="00773369"/>
    <w:rsid w:val="00780352"/>
    <w:rsid w:val="007A140C"/>
    <w:rsid w:val="007F5316"/>
    <w:rsid w:val="007F60A4"/>
    <w:rsid w:val="007F7DC9"/>
    <w:rsid w:val="0082539B"/>
    <w:rsid w:val="0083211A"/>
    <w:rsid w:val="00832E05"/>
    <w:rsid w:val="00856D10"/>
    <w:rsid w:val="00874E32"/>
    <w:rsid w:val="008B7232"/>
    <w:rsid w:val="00910350"/>
    <w:rsid w:val="00947C99"/>
    <w:rsid w:val="00957B0A"/>
    <w:rsid w:val="009721FF"/>
    <w:rsid w:val="0099540F"/>
    <w:rsid w:val="009B1172"/>
    <w:rsid w:val="009B6013"/>
    <w:rsid w:val="009C217E"/>
    <w:rsid w:val="00A05179"/>
    <w:rsid w:val="00A17D43"/>
    <w:rsid w:val="00A24BFC"/>
    <w:rsid w:val="00A34A7B"/>
    <w:rsid w:val="00A71DFE"/>
    <w:rsid w:val="00A97CA0"/>
    <w:rsid w:val="00AC097C"/>
    <w:rsid w:val="00AF2D23"/>
    <w:rsid w:val="00AF788A"/>
    <w:rsid w:val="00B2044F"/>
    <w:rsid w:val="00B42AE4"/>
    <w:rsid w:val="00B742D2"/>
    <w:rsid w:val="00B84EBE"/>
    <w:rsid w:val="00BB1162"/>
    <w:rsid w:val="00BC2466"/>
    <w:rsid w:val="00C346DF"/>
    <w:rsid w:val="00C43E2C"/>
    <w:rsid w:val="00C60A93"/>
    <w:rsid w:val="00CA3768"/>
    <w:rsid w:val="00CA620D"/>
    <w:rsid w:val="00CB1419"/>
    <w:rsid w:val="00CC5EA0"/>
    <w:rsid w:val="00CC765D"/>
    <w:rsid w:val="00D04262"/>
    <w:rsid w:val="00D07A3F"/>
    <w:rsid w:val="00D13F2D"/>
    <w:rsid w:val="00D17E89"/>
    <w:rsid w:val="00D269FF"/>
    <w:rsid w:val="00D33F68"/>
    <w:rsid w:val="00D620DC"/>
    <w:rsid w:val="00D83E67"/>
    <w:rsid w:val="00D8530F"/>
    <w:rsid w:val="00D97AAF"/>
    <w:rsid w:val="00DD7425"/>
    <w:rsid w:val="00DF6E40"/>
    <w:rsid w:val="00E21B72"/>
    <w:rsid w:val="00E804DB"/>
    <w:rsid w:val="00E8446E"/>
    <w:rsid w:val="00EA1160"/>
    <w:rsid w:val="00EA3E64"/>
    <w:rsid w:val="00EA689D"/>
    <w:rsid w:val="00EB0725"/>
    <w:rsid w:val="00EC1244"/>
    <w:rsid w:val="00EE1436"/>
    <w:rsid w:val="00EE77FD"/>
    <w:rsid w:val="00F165B7"/>
    <w:rsid w:val="00F22D6C"/>
    <w:rsid w:val="00F43AE7"/>
    <w:rsid w:val="00F729A8"/>
    <w:rsid w:val="00FA53C4"/>
    <w:rsid w:val="00FB2C01"/>
    <w:rsid w:val="00FB731B"/>
    <w:rsid w:val="00FD17F9"/>
    <w:rsid w:val="00FF5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4E6CB93"/>
  <w15:chartTrackingRefBased/>
  <w15:docId w15:val="{8575FB26-070D-42A6-8EF9-9863A58CD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DD0"/>
    <w:pPr>
      <w:spacing w:before="0" w:after="0"/>
    </w:pPr>
    <w:rPr>
      <w:rFonts w:eastAsia="Calibri" w:cs="Times New Roman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2D23"/>
    <w:pPr>
      <w:keepNext/>
      <w:keepLines/>
      <w:numPr>
        <w:numId w:val="4"/>
      </w:numPr>
      <w:spacing w:before="240" w:after="240"/>
      <w:ind w:left="567" w:hanging="567"/>
      <w:outlineLvl w:val="0"/>
    </w:pPr>
    <w:rPr>
      <w:rFonts w:asciiTheme="majorHAnsi" w:eastAsiaTheme="majorEastAsia" w:hAnsiTheme="majorHAnsi" w:cstheme="majorBidi"/>
      <w:b/>
      <w:bCs/>
      <w:color w:val="3E4041" w:themeColor="accent2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7A5E"/>
    <w:pPr>
      <w:keepNext/>
      <w:keepLines/>
      <w:numPr>
        <w:ilvl w:val="1"/>
        <w:numId w:val="4"/>
      </w:numPr>
      <w:spacing w:before="240" w:after="240"/>
      <w:ind w:left="578" w:hanging="578"/>
      <w:outlineLvl w:val="1"/>
    </w:pPr>
    <w:rPr>
      <w:rFonts w:asciiTheme="majorHAnsi" w:eastAsiaTheme="majorEastAsia" w:hAnsiTheme="majorHAnsi" w:cstheme="majorBidi"/>
      <w:color w:val="3E4041" w:themeColor="accent2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7E89"/>
    <w:pPr>
      <w:keepNext/>
      <w:keepLines/>
      <w:numPr>
        <w:ilvl w:val="2"/>
        <w:numId w:val="4"/>
      </w:numPr>
      <w:spacing w:before="240"/>
      <w:outlineLvl w:val="2"/>
    </w:pPr>
    <w:rPr>
      <w:rFonts w:asciiTheme="majorHAnsi" w:eastAsiaTheme="majorEastAsia" w:hAnsiTheme="majorHAnsi" w:cstheme="majorBidi"/>
      <w:i/>
      <w:iCs/>
      <w:color w:val="3E4041" w:themeColor="accent2" w:themeShade="80"/>
    </w:rPr>
  </w:style>
  <w:style w:type="paragraph" w:styleId="Heading4">
    <w:name w:val="heading 4"/>
    <w:aliases w:val="CEA CL4"/>
    <w:basedOn w:val="Normal"/>
    <w:next w:val="Normal"/>
    <w:link w:val="Heading4Char"/>
    <w:unhideWhenUsed/>
    <w:qFormat/>
    <w:rsid w:val="00AF2D23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BF5200" w:themeColor="accent1" w:themeShade="BF"/>
    </w:rPr>
  </w:style>
  <w:style w:type="paragraph" w:styleId="Heading5">
    <w:name w:val="heading 5"/>
    <w:aliases w:val="CEA CL5"/>
    <w:basedOn w:val="Normal"/>
    <w:next w:val="Normal"/>
    <w:link w:val="Heading5Char"/>
    <w:unhideWhenUsed/>
    <w:qFormat/>
    <w:rsid w:val="00AF2D23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BF520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2D23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7F36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2D23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7F36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2D23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2D23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426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4262"/>
  </w:style>
  <w:style w:type="paragraph" w:styleId="Footer">
    <w:name w:val="footer"/>
    <w:basedOn w:val="Normal"/>
    <w:link w:val="FooterChar"/>
    <w:uiPriority w:val="99"/>
    <w:unhideWhenUsed/>
    <w:rsid w:val="00D0426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4262"/>
  </w:style>
  <w:style w:type="paragraph" w:styleId="NoSpacing">
    <w:name w:val="No Spacing"/>
    <w:link w:val="NoSpacingChar"/>
    <w:uiPriority w:val="1"/>
    <w:qFormat/>
    <w:rsid w:val="00D620DC"/>
    <w:pPr>
      <w:spacing w:before="0" w:after="0" w:line="160" w:lineRule="exact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620DC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C43E2C"/>
    <w:pPr>
      <w:ind w:left="720"/>
    </w:pPr>
    <w:rPr>
      <w:rFonts w:ascii="Calibri" w:hAnsi="Calibri" w:cs="Calibri"/>
    </w:rPr>
  </w:style>
  <w:style w:type="character" w:styleId="Hyperlink">
    <w:name w:val="Hyperlink"/>
    <w:basedOn w:val="DefaultParagraphFont"/>
    <w:uiPriority w:val="99"/>
    <w:unhideWhenUsed/>
    <w:rsid w:val="006D0774"/>
    <w:rPr>
      <w:color w:val="2AA9B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077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F2D23"/>
    <w:rPr>
      <w:rFonts w:asciiTheme="majorHAnsi" w:eastAsiaTheme="majorEastAsia" w:hAnsiTheme="majorHAnsi" w:cstheme="majorBidi"/>
      <w:b/>
      <w:bCs/>
      <w:color w:val="3E4041" w:themeColor="accent2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7A5E"/>
    <w:rPr>
      <w:rFonts w:asciiTheme="majorHAnsi" w:eastAsiaTheme="majorEastAsia" w:hAnsiTheme="majorHAnsi" w:cstheme="majorBidi"/>
      <w:color w:val="3E4041" w:themeColor="accent2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17E89"/>
    <w:rPr>
      <w:rFonts w:asciiTheme="majorHAnsi" w:eastAsiaTheme="majorEastAsia" w:hAnsiTheme="majorHAnsi" w:cstheme="majorBidi"/>
      <w:i/>
      <w:iCs/>
      <w:color w:val="3E4041" w:themeColor="accent2" w:themeShade="80"/>
      <w:sz w:val="24"/>
      <w:szCs w:val="24"/>
    </w:rPr>
  </w:style>
  <w:style w:type="character" w:customStyle="1" w:styleId="Heading4Char">
    <w:name w:val="Heading 4 Char"/>
    <w:aliases w:val="CEA CL4 Char"/>
    <w:basedOn w:val="DefaultParagraphFont"/>
    <w:link w:val="Heading4"/>
    <w:uiPriority w:val="9"/>
    <w:semiHidden/>
    <w:rsid w:val="00AF2D23"/>
    <w:rPr>
      <w:rFonts w:asciiTheme="majorHAnsi" w:eastAsiaTheme="majorEastAsia" w:hAnsiTheme="majorHAnsi" w:cstheme="majorBidi"/>
      <w:i/>
      <w:iCs/>
      <w:color w:val="BF5200" w:themeColor="accent1" w:themeShade="BF"/>
    </w:rPr>
  </w:style>
  <w:style w:type="character" w:customStyle="1" w:styleId="Heading5Char">
    <w:name w:val="Heading 5 Char"/>
    <w:aliases w:val="CEA CL5 Char"/>
    <w:basedOn w:val="DefaultParagraphFont"/>
    <w:link w:val="Heading5"/>
    <w:uiPriority w:val="9"/>
    <w:semiHidden/>
    <w:rsid w:val="00AF2D23"/>
    <w:rPr>
      <w:rFonts w:asciiTheme="majorHAnsi" w:eastAsiaTheme="majorEastAsia" w:hAnsiTheme="majorHAnsi" w:cstheme="majorBidi"/>
      <w:color w:val="BF520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2D23"/>
    <w:rPr>
      <w:rFonts w:asciiTheme="majorHAnsi" w:eastAsiaTheme="majorEastAsia" w:hAnsiTheme="majorHAnsi" w:cstheme="majorBidi"/>
      <w:color w:val="7F360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2D23"/>
    <w:rPr>
      <w:rFonts w:asciiTheme="majorHAnsi" w:eastAsiaTheme="majorEastAsia" w:hAnsiTheme="majorHAnsi" w:cstheme="majorBidi"/>
      <w:i/>
      <w:iCs/>
      <w:color w:val="7F360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2D2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2D2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IntenseReference">
    <w:name w:val="Intense Reference"/>
    <w:basedOn w:val="DefaultParagraphFont"/>
    <w:uiPriority w:val="32"/>
    <w:qFormat/>
    <w:rsid w:val="0029359A"/>
    <w:rPr>
      <w:b/>
      <w:bCs/>
      <w:color w:val="3E4041" w:themeColor="accent2" w:themeShade="80"/>
      <w:spacing w:val="5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212DD0"/>
    <w:pPr>
      <w:spacing w:before="480"/>
      <w:contextualSpacing/>
      <w:jc w:val="center"/>
    </w:pPr>
    <w:rPr>
      <w:rFonts w:asciiTheme="majorHAnsi" w:eastAsiaTheme="majorEastAsia" w:hAnsiTheme="majorHAnsi" w:cstheme="majorBidi"/>
      <w:b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2DD0"/>
    <w:rPr>
      <w:rFonts w:asciiTheme="majorHAnsi" w:eastAsiaTheme="majorEastAsia" w:hAnsiTheme="majorHAnsi" w:cstheme="majorBidi"/>
      <w:b/>
      <w:bCs/>
      <w:spacing w:val="-10"/>
      <w:kern w:val="28"/>
      <w:sz w:val="56"/>
      <w:szCs w:val="56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6A061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0610"/>
    <w:rPr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2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2CA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CC5EA0"/>
    <w:pPr>
      <w:spacing w:after="200"/>
    </w:pPr>
    <w:rPr>
      <w:i/>
      <w:iCs/>
      <w:color w:val="565A5C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4D07BE"/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4D07BE"/>
    <w:pPr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D07BE"/>
    <w:pPr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D07BE"/>
    <w:pPr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4D07BE"/>
    <w:pPr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D07BE"/>
    <w:pPr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D07BE"/>
    <w:pPr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D07BE"/>
    <w:pPr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D07BE"/>
    <w:pPr>
      <w:ind w:left="1760"/>
    </w:pPr>
    <w:rPr>
      <w:rFonts w:cstheme="minorHAnsi"/>
      <w:sz w:val="18"/>
      <w:szCs w:val="18"/>
    </w:rPr>
  </w:style>
  <w:style w:type="table" w:styleId="TableGrid">
    <w:name w:val="Table Grid"/>
    <w:basedOn w:val="TableNormal"/>
    <w:uiPriority w:val="39"/>
    <w:rsid w:val="004D2F3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E804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EB0725"/>
    <w:pPr>
      <w:numPr>
        <w:numId w:val="0"/>
      </w:numPr>
      <w:spacing w:after="0"/>
      <w:outlineLvl w:val="9"/>
    </w:pPr>
    <w:rPr>
      <w:b w:val="0"/>
      <w:bCs w:val="0"/>
      <w:color w:val="BF5200" w:themeColor="accent1" w:themeShade="BF"/>
      <w:lang w:val="en-US"/>
    </w:rPr>
  </w:style>
  <w:style w:type="paragraph" w:customStyle="1" w:styleId="HeaderMacrocomm">
    <w:name w:val="Header Macrocomm"/>
    <w:basedOn w:val="Header"/>
    <w:qFormat/>
    <w:rsid w:val="003C541A"/>
    <w:pPr>
      <w:pBdr>
        <w:bottom w:val="single" w:sz="12" w:space="1" w:color="FF6E00" w:themeColor="accent1"/>
      </w:pBdr>
    </w:pPr>
    <w:rPr>
      <w:sz w:val="16"/>
      <w:szCs w:val="16"/>
    </w:rPr>
  </w:style>
  <w:style w:type="paragraph" w:customStyle="1" w:styleId="FooterMacrocomm">
    <w:name w:val="Footer Macrocomm"/>
    <w:basedOn w:val="Normal"/>
    <w:qFormat/>
    <w:rsid w:val="00254B13"/>
    <w:pPr>
      <w:pBdr>
        <w:top w:val="single" w:sz="4" w:space="1" w:color="515556" w:themeColor="accent3"/>
      </w:pBdr>
      <w:tabs>
        <w:tab w:val="right" w:pos="8789"/>
      </w:tabs>
      <w:ind w:right="95"/>
    </w:pPr>
    <w:rPr>
      <w:color w:val="515556" w:themeColor="accent3"/>
      <w:sz w:val="16"/>
      <w:szCs w:val="16"/>
    </w:rPr>
  </w:style>
  <w:style w:type="paragraph" w:customStyle="1" w:styleId="PreparedBy">
    <w:name w:val="Prepared By"/>
    <w:basedOn w:val="Normal"/>
    <w:qFormat/>
    <w:rsid w:val="00EA3E64"/>
    <w:pPr>
      <w:framePr w:hSpace="180" w:wrap="around" w:vAnchor="text" w:hAnchor="margin" w:xAlign="center" w:y="5671"/>
      <w:ind w:left="3267"/>
    </w:pPr>
    <w:rPr>
      <w:color w:val="7C8082" w:themeColor="accent2"/>
      <w:sz w:val="20"/>
      <w:szCs w:val="20"/>
    </w:rPr>
  </w:style>
  <w:style w:type="paragraph" w:customStyle="1" w:styleId="FrontPageTitle">
    <w:name w:val="Front Page Title"/>
    <w:basedOn w:val="Normal"/>
    <w:qFormat/>
    <w:rsid w:val="00EA3E64"/>
    <w:pPr>
      <w:framePr w:hSpace="180" w:wrap="around" w:vAnchor="text" w:hAnchor="margin" w:xAlign="center" w:y="5671"/>
    </w:pPr>
    <w:rPr>
      <w:b/>
      <w:bCs/>
      <w:sz w:val="40"/>
      <w:szCs w:val="40"/>
    </w:rPr>
  </w:style>
  <w:style w:type="paragraph" w:customStyle="1" w:styleId="DocumentControlSideHeader">
    <w:name w:val="DocumentControl SideHeader"/>
    <w:basedOn w:val="Header"/>
    <w:qFormat/>
    <w:rsid w:val="00D620DC"/>
    <w:rPr>
      <w:sz w:val="12"/>
      <w:szCs w:val="12"/>
    </w:rPr>
  </w:style>
  <w:style w:type="paragraph" w:customStyle="1" w:styleId="List1">
    <w:name w:val="List 1"/>
    <w:basedOn w:val="Normal"/>
    <w:qFormat/>
    <w:rsid w:val="001A5783"/>
    <w:pPr>
      <w:ind w:left="1418" w:hanging="1418"/>
    </w:pPr>
  </w:style>
  <w:style w:type="paragraph" w:customStyle="1" w:styleId="TableText">
    <w:name w:val="Table Text"/>
    <w:basedOn w:val="Normal"/>
    <w:qFormat/>
    <w:rsid w:val="00412355"/>
    <w:rPr>
      <w:sz w:val="20"/>
      <w:szCs w:val="20"/>
    </w:rPr>
  </w:style>
  <w:style w:type="paragraph" w:customStyle="1" w:styleId="TableSideHeading">
    <w:name w:val="Table Side Heading"/>
    <w:basedOn w:val="Normal"/>
    <w:qFormat/>
    <w:rsid w:val="00212DD0"/>
    <w:rPr>
      <w:rFonts w:cstheme="minorHAnsi"/>
      <w:b/>
      <w:bCs/>
      <w:sz w:val="20"/>
      <w:szCs w:val="20"/>
    </w:rPr>
  </w:style>
  <w:style w:type="paragraph" w:customStyle="1" w:styleId="TableText1">
    <w:name w:val="Table Text 1"/>
    <w:basedOn w:val="Normal"/>
    <w:qFormat/>
    <w:rsid w:val="00212DD0"/>
    <w:rPr>
      <w:rFonts w:cstheme="minorHAnsi"/>
      <w:sz w:val="22"/>
      <w:szCs w:val="22"/>
    </w:rPr>
  </w:style>
  <w:style w:type="paragraph" w:customStyle="1" w:styleId="TableHeading">
    <w:name w:val="Table Heading"/>
    <w:basedOn w:val="Heading1"/>
    <w:qFormat/>
    <w:rsid w:val="00212DD0"/>
    <w:pPr>
      <w:spacing w:before="120" w:after="12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47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2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rl\OneDrive\Documents\Custom%20Office%20Templates\Legal%20Templates\MG-LGL-FRM-NDA-LIR%20202407.02%20MG%20NDA%20INTERNAL%20LEGAL%20REQUEST%20FORM.dotx" TargetMode="External"/></Relationships>
</file>

<file path=word/theme/theme1.xml><?xml version="1.0" encoding="utf-8"?>
<a:theme xmlns:a="http://schemas.openxmlformats.org/drawingml/2006/main" name="Office Theme">
  <a:themeElements>
    <a:clrScheme name="Macrocomm 2021">
      <a:dk1>
        <a:srgbClr val="000000"/>
      </a:dk1>
      <a:lt1>
        <a:srgbClr val="FFFFFF"/>
      </a:lt1>
      <a:dk2>
        <a:srgbClr val="565A5C"/>
      </a:dk2>
      <a:lt2>
        <a:srgbClr val="FFB67F"/>
      </a:lt2>
      <a:accent1>
        <a:srgbClr val="FF6E00"/>
      </a:accent1>
      <a:accent2>
        <a:srgbClr val="7C8082"/>
      </a:accent2>
      <a:accent3>
        <a:srgbClr val="515556"/>
      </a:accent3>
      <a:accent4>
        <a:srgbClr val="FF923F"/>
      </a:accent4>
      <a:accent5>
        <a:srgbClr val="F5C850"/>
      </a:accent5>
      <a:accent6>
        <a:srgbClr val="35B558"/>
      </a:accent6>
      <a:hlink>
        <a:srgbClr val="2AA9BC"/>
      </a:hlink>
      <a:folHlink>
        <a:srgbClr val="A62E5C"/>
      </a:folHlink>
    </a:clrScheme>
    <a:fontScheme name="Macrocomm 1">
      <a:majorFont>
        <a:latin typeface="Open Sans"/>
        <a:ea typeface=""/>
        <a:cs typeface=""/>
      </a:majorFont>
      <a:minorFont>
        <a:latin typeface="Ope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2020-03-06T00:00:00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FE38D68-3E87-4072-8A83-E093547A7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MG-LGL-FRM-NDA-LIR 202407.02 MG NDA INTERNAL LEGAL REQUEST FORM</Template>
  <TotalTime>0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Training Proposal</vt:lpstr>
    </vt:vector>
  </TitlesOfParts>
  <Company>Daisy Business Solutions</Company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Proposal</dc:title>
  <dc:subject>Macrocomm Smart Academy</dc:subject>
  <dc:creator>Charlene Van Onselen</dc:creator>
  <cp:keywords/>
  <dc:description/>
  <cp:lastModifiedBy>Charlene Van Onselen</cp:lastModifiedBy>
  <cp:revision>2</cp:revision>
  <dcterms:created xsi:type="dcterms:W3CDTF">2025-05-05T10:39:00Z</dcterms:created>
  <dcterms:modified xsi:type="dcterms:W3CDTF">2025-05-05T10:39:00Z</dcterms:modified>
</cp:coreProperties>
</file>